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BB269" w14:textId="40C7CF56" w:rsidR="002E626B" w:rsidRPr="004B6BC3" w:rsidRDefault="004B6BC3" w:rsidP="00224640">
      <w:pPr>
        <w:pStyle w:val="Title"/>
        <w:rPr>
          <w:lang w:val="es-AR"/>
        </w:rPr>
      </w:pPr>
      <w:r w:rsidRPr="004B6BC3">
        <w:rPr>
          <w:rStyle w:val="Emphasis"/>
          <w:lang w:val="es-AR"/>
        </w:rPr>
        <w:t>Informe Proyecto 2</w:t>
      </w:r>
      <w:r w:rsidR="00224640" w:rsidRPr="004B6BC3">
        <w:rPr>
          <w:lang w:val="es-AR"/>
        </w:rPr>
        <w:t xml:space="preserve"> </w:t>
      </w:r>
      <w:r w:rsidRPr="004B6BC3">
        <w:rPr>
          <w:lang w:val="es-AR"/>
        </w:rPr>
        <w:t>Parte 1</w:t>
      </w:r>
    </w:p>
    <w:p w14:paraId="13586D05" w14:textId="5AD87CBE" w:rsidR="00C31B26" w:rsidRPr="004B6BC3" w:rsidRDefault="004B6BC3" w:rsidP="00224640">
      <w:pPr>
        <w:pStyle w:val="Subtitle"/>
        <w:rPr>
          <w:lang w:val="es-AR"/>
        </w:rPr>
      </w:pPr>
      <w:r w:rsidRPr="004B6BC3">
        <w:rPr>
          <w:lang w:val="es-AR"/>
        </w:rPr>
        <w:t>Batalla N</w:t>
      </w:r>
      <w:r>
        <w:rPr>
          <w:lang w:val="es-AR"/>
        </w:rPr>
        <w:t>aval</w:t>
      </w:r>
    </w:p>
    <w:p w14:paraId="7A77D5D8" w14:textId="77777777" w:rsidR="004B6BC3" w:rsidRPr="00955FF3" w:rsidRDefault="004B6BC3" w:rsidP="00224640">
      <w:pPr>
        <w:pStyle w:val="CoverHead1"/>
        <w:rPr>
          <w:lang w:val="es-AR"/>
        </w:rPr>
      </w:pPr>
    </w:p>
    <w:p w14:paraId="3F6BF7FF" w14:textId="77777777" w:rsidR="004B6BC3" w:rsidRPr="00955FF3" w:rsidRDefault="004B6BC3" w:rsidP="00224640">
      <w:pPr>
        <w:pStyle w:val="CoverHead1"/>
        <w:rPr>
          <w:lang w:val="es-AR"/>
        </w:rPr>
      </w:pPr>
    </w:p>
    <w:p w14:paraId="425B0A7E" w14:textId="6253AEF6" w:rsidR="00C31B26" w:rsidRPr="00955FF3" w:rsidRDefault="004B6BC3" w:rsidP="00224640">
      <w:pPr>
        <w:pStyle w:val="CoverHead1"/>
        <w:rPr>
          <w:lang w:val="es-AR"/>
        </w:rPr>
      </w:pPr>
      <w:r w:rsidRPr="00955FF3">
        <w:rPr>
          <w:lang w:val="es-AR"/>
        </w:rPr>
        <w:t>Estudiantes:</w:t>
      </w:r>
    </w:p>
    <w:p w14:paraId="308EC569" w14:textId="70381E37" w:rsidR="004B6BC3" w:rsidRPr="004B6BC3" w:rsidRDefault="004B6BC3" w:rsidP="004B6BC3">
      <w:pPr>
        <w:pStyle w:val="CoverHead2"/>
        <w:rPr>
          <w:lang w:val="es-AR"/>
        </w:rPr>
      </w:pPr>
      <w:r w:rsidRPr="004B6BC3">
        <w:rPr>
          <w:lang w:val="es-AR"/>
        </w:rPr>
        <w:t>Landau Nicolas</w:t>
      </w:r>
    </w:p>
    <w:p w14:paraId="55015301" w14:textId="154D499A" w:rsidR="004B6BC3" w:rsidRPr="004B6BC3" w:rsidRDefault="004B6BC3" w:rsidP="004B6BC3">
      <w:pPr>
        <w:pStyle w:val="CoverHead2"/>
        <w:rPr>
          <w:lang w:val="es-AR"/>
        </w:rPr>
      </w:pPr>
      <w:r w:rsidRPr="004B6BC3">
        <w:rPr>
          <w:lang w:val="es-AR"/>
        </w:rPr>
        <w:t>Puhl Juan M</w:t>
      </w:r>
      <w:r>
        <w:rPr>
          <w:lang w:val="es-AR"/>
        </w:rPr>
        <w:t>anuel</w:t>
      </w:r>
    </w:p>
    <w:p w14:paraId="06675414" w14:textId="3C03BC56" w:rsidR="00224640" w:rsidRPr="004B6BC3" w:rsidRDefault="004B6BC3" w:rsidP="00224640">
      <w:pPr>
        <w:pStyle w:val="CoverHead1"/>
        <w:rPr>
          <w:lang w:val="es-AR"/>
        </w:rPr>
      </w:pPr>
      <w:r w:rsidRPr="004B6BC3">
        <w:rPr>
          <w:lang w:val="es-AR"/>
        </w:rPr>
        <w:t>Materia:</w:t>
      </w:r>
    </w:p>
    <w:p w14:paraId="451124AF" w14:textId="6A2D23BB" w:rsidR="00EB6826" w:rsidRPr="004B6BC3" w:rsidRDefault="008A5CEE" w:rsidP="00224640">
      <w:pPr>
        <w:pStyle w:val="CoverHead2"/>
        <w:rPr>
          <w:lang w:val="es-AR"/>
        </w:rPr>
      </w:pPr>
      <w:sdt>
        <w:sdtPr>
          <w:rPr>
            <w:lang w:val="es-AR"/>
          </w:rPr>
          <w:alias w:val="Title"/>
          <w:tag w:val=""/>
          <w:id w:val="-1762127408"/>
          <w:placeholder>
            <w:docPart w:val="D7A6948C7CD341C68C9B6CFE03C00CD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B6BC3" w:rsidRPr="004B6BC3">
            <w:rPr>
              <w:lang w:val="es-AR"/>
            </w:rPr>
            <w:t>S</w:t>
          </w:r>
          <w:r w:rsidR="004B6BC3">
            <w:rPr>
              <w:lang w:val="es-AR"/>
            </w:rPr>
            <w:t>istemas Distribuidos</w:t>
          </w:r>
        </w:sdtContent>
      </w:sdt>
    </w:p>
    <w:p w14:paraId="3DB927DD" w14:textId="77777777" w:rsidR="00EB6826" w:rsidRPr="004B6BC3" w:rsidRDefault="00EB6826" w:rsidP="008606AB">
      <w:pPr>
        <w:rPr>
          <w:lang w:val="es-AR"/>
        </w:rPr>
      </w:pPr>
      <w:r w:rsidRPr="004B6BC3">
        <w:rPr>
          <w:lang w:val="es-AR"/>
        </w:rPr>
        <w:br w:type="page"/>
      </w:r>
    </w:p>
    <w:p w14:paraId="033B1E68" w14:textId="7EAE866C" w:rsidR="00EB6826" w:rsidRPr="004B6BC3" w:rsidRDefault="004B6BC3" w:rsidP="00D8227D">
      <w:pPr>
        <w:pStyle w:val="Heading1"/>
        <w:rPr>
          <w:lang w:val="es-AR"/>
        </w:rPr>
      </w:pPr>
      <w:r w:rsidRPr="004B6BC3">
        <w:rPr>
          <w:color w:val="4472C4" w:themeColor="accent1"/>
          <w:lang w:val="es-AR"/>
        </w:rPr>
        <w:lastRenderedPageBreak/>
        <w:t xml:space="preserve">Problema </w:t>
      </w:r>
      <w:r w:rsidRPr="004B6BC3">
        <w:rPr>
          <w:lang w:val="es-AR"/>
        </w:rPr>
        <w:t>resuelto</w:t>
      </w:r>
    </w:p>
    <w:p w14:paraId="39BDB1E4" w14:textId="72481CDC" w:rsidR="006C08BD" w:rsidRDefault="004B6BC3" w:rsidP="004B6BC3">
      <w:pPr>
        <w:rPr>
          <w:lang w:val="es-AR"/>
        </w:rPr>
      </w:pPr>
      <w:r>
        <w:rPr>
          <w:lang w:val="es-AR"/>
        </w:rPr>
        <w:t>Este proyecto consiste en diseñar e implementar el juego de la Batalla naval para 2 jugadores ubicados en diferentes maquinas. Cuando un jugador está pensando que elemento elegir el otro jugador no puede realizar ninguna actividad en el juego. Cada jugador debe poder visualizar las 2 grillas en la pantalla al mismo tiempo.</w:t>
      </w:r>
    </w:p>
    <w:p w14:paraId="53880AA6" w14:textId="21CC8D18" w:rsidR="004B6BC3" w:rsidRDefault="004B6BC3" w:rsidP="004B6BC3">
      <w:pPr>
        <w:rPr>
          <w:lang w:val="es-AR"/>
        </w:rPr>
      </w:pPr>
      <w:r>
        <w:rPr>
          <w:lang w:val="es-AR"/>
        </w:rPr>
        <w:t>Consideraciones:</w:t>
      </w:r>
    </w:p>
    <w:p w14:paraId="3F4DA5DD" w14:textId="33ADA44B" w:rsidR="004B6BC3" w:rsidRDefault="004B6BC3" w:rsidP="00610A83">
      <w:pPr>
        <w:pStyle w:val="ListParagraph"/>
        <w:numPr>
          <w:ilvl w:val="0"/>
          <w:numId w:val="12"/>
        </w:numPr>
        <w:ind w:left="360"/>
        <w:rPr>
          <w:lang w:val="es-AR"/>
        </w:rPr>
      </w:pPr>
      <w:r>
        <w:rPr>
          <w:lang w:val="es-AR"/>
        </w:rPr>
        <w:t>Cualquier jugador puede realizar la invitación para comenzar el juego.</w:t>
      </w:r>
    </w:p>
    <w:p w14:paraId="27849A27" w14:textId="1CB32DA7" w:rsidR="004B6BC3" w:rsidRPr="004B6BC3" w:rsidRDefault="004B6BC3" w:rsidP="00610A83">
      <w:pPr>
        <w:pStyle w:val="ListParagraph"/>
        <w:numPr>
          <w:ilvl w:val="0"/>
          <w:numId w:val="12"/>
        </w:numPr>
        <w:ind w:left="360"/>
        <w:rPr>
          <w:lang w:val="es-AR"/>
        </w:rPr>
      </w:pPr>
      <w:r>
        <w:rPr>
          <w:lang w:val="es-AR"/>
        </w:rPr>
        <w:t>Antes de iniciar el juego se deben poner de acuerdo los componentes de la otra naval.</w:t>
      </w:r>
    </w:p>
    <w:p w14:paraId="6B658AF7" w14:textId="48BAAA50" w:rsidR="00EC7EB3" w:rsidRPr="00610A83" w:rsidRDefault="00544730" w:rsidP="00EC7EB3">
      <w:pPr>
        <w:pStyle w:val="Heading1"/>
        <w:rPr>
          <w:lang w:val="es-AR"/>
        </w:rPr>
      </w:pPr>
      <w:r w:rsidRPr="00610A83">
        <w:rPr>
          <w:rStyle w:val="Emphasis"/>
          <w:lang w:val="es-AR"/>
        </w:rPr>
        <w:t>Capa de</w:t>
      </w:r>
      <w:r w:rsidR="00EC7EB3" w:rsidRPr="00610A83">
        <w:rPr>
          <w:lang w:val="es-AR"/>
        </w:rPr>
        <w:t xml:space="preserve"> </w:t>
      </w:r>
      <w:r w:rsidRPr="00610A83">
        <w:rPr>
          <w:lang w:val="es-AR"/>
        </w:rPr>
        <w:t>interfaz</w:t>
      </w:r>
    </w:p>
    <w:p w14:paraId="319117EC" w14:textId="12F726C4" w:rsidR="00EB6826" w:rsidRPr="00955FF3" w:rsidRDefault="00955FF3" w:rsidP="00B30030">
      <w:pPr>
        <w:pStyle w:val="Heading2"/>
        <w:rPr>
          <w:lang w:val="es-AR"/>
        </w:rPr>
      </w:pPr>
      <w:r w:rsidRPr="00955FF3">
        <w:rPr>
          <w:lang w:val="es-AR"/>
        </w:rPr>
        <w:t>Librería utilizada</w:t>
      </w:r>
    </w:p>
    <w:p w14:paraId="264F8BAF" w14:textId="6C42B8BF" w:rsidR="0002791A" w:rsidRDefault="00955FF3" w:rsidP="00CC0EDB">
      <w:pPr>
        <w:rPr>
          <w:lang w:val="es-AR"/>
        </w:rPr>
      </w:pPr>
      <w:r w:rsidRPr="00955FF3">
        <w:rPr>
          <w:lang w:val="es-AR"/>
        </w:rPr>
        <w:t xml:space="preserve">Para la </w:t>
      </w:r>
      <w:r>
        <w:rPr>
          <w:lang w:val="es-AR"/>
        </w:rPr>
        <w:t xml:space="preserve">implementación de la capa de interfaz se </w:t>
      </w:r>
      <w:r w:rsidR="0043215A">
        <w:rPr>
          <w:lang w:val="es-AR"/>
        </w:rPr>
        <w:t>utilizó</w:t>
      </w:r>
      <w:r>
        <w:rPr>
          <w:lang w:val="es-AR"/>
        </w:rPr>
        <w:t xml:space="preserve"> la librería GTK3, junto con </w:t>
      </w:r>
      <w:proofErr w:type="spellStart"/>
      <w:r>
        <w:rPr>
          <w:lang w:val="es-AR"/>
        </w:rPr>
        <w:t>glade</w:t>
      </w:r>
      <w:proofErr w:type="spellEnd"/>
      <w:r>
        <w:rPr>
          <w:lang w:val="es-AR"/>
        </w:rPr>
        <w:t xml:space="preserve"> para poder agregar cosas fácil y rápidamente.</w:t>
      </w:r>
    </w:p>
    <w:p w14:paraId="1D574D83" w14:textId="0D9B9211" w:rsidR="00955FF3" w:rsidRDefault="00955FF3" w:rsidP="00CC0EDB">
      <w:pPr>
        <w:rPr>
          <w:lang w:val="es-AR"/>
        </w:rPr>
      </w:pPr>
      <w:r>
        <w:rPr>
          <w:lang w:val="es-AR"/>
        </w:rPr>
        <w:t>Para instalar todo, los pasos son:</w:t>
      </w:r>
    </w:p>
    <w:p w14:paraId="243F4A7A" w14:textId="66B456B9" w:rsidR="00955FF3" w:rsidRPr="00955FF3" w:rsidRDefault="00955FF3" w:rsidP="00955FF3">
      <w:pPr>
        <w:pStyle w:val="ListBullet"/>
        <w:rPr>
          <w:lang w:val="es-AR"/>
        </w:rPr>
      </w:pPr>
      <w:proofErr w:type="spellStart"/>
      <w:r>
        <w:t>sudo</w:t>
      </w:r>
      <w:proofErr w:type="spellEnd"/>
      <w:r>
        <w:t xml:space="preserve"> apt-get install glade</w:t>
      </w:r>
    </w:p>
    <w:p w14:paraId="2F6FF6E3" w14:textId="3E442D69" w:rsidR="00955FF3" w:rsidRDefault="00955FF3" w:rsidP="00955FF3">
      <w:pPr>
        <w:pStyle w:val="ListBullet"/>
        <w:numPr>
          <w:ilvl w:val="0"/>
          <w:numId w:val="0"/>
        </w:numPr>
        <w:rPr>
          <w:lang w:val="es-AR"/>
        </w:rPr>
      </w:pPr>
      <w:r w:rsidRPr="00955FF3">
        <w:rPr>
          <w:lang w:val="es-AR"/>
        </w:rPr>
        <w:t>Si no se pudo i</w:t>
      </w:r>
      <w:r>
        <w:rPr>
          <w:lang w:val="es-AR"/>
        </w:rPr>
        <w:t>nstalar</w:t>
      </w:r>
    </w:p>
    <w:p w14:paraId="588EDFB2" w14:textId="7A79E445" w:rsidR="00955FF3" w:rsidRDefault="00955FF3" w:rsidP="00955FF3">
      <w:pPr>
        <w:pStyle w:val="ListBullet"/>
      </w:pPr>
      <w:proofErr w:type="spellStart"/>
      <w:r>
        <w:t>sudo</w:t>
      </w:r>
      <w:proofErr w:type="spellEnd"/>
      <w:r>
        <w:t xml:space="preserve"> apt-get update --fix-missing</w:t>
      </w:r>
    </w:p>
    <w:p w14:paraId="31371996" w14:textId="1FB1F2AD" w:rsidR="00955FF3" w:rsidRPr="00955FF3" w:rsidRDefault="00955FF3" w:rsidP="00955FF3">
      <w:pPr>
        <w:pStyle w:val="ListBullet"/>
        <w:numPr>
          <w:ilvl w:val="0"/>
          <w:numId w:val="0"/>
        </w:numPr>
        <w:rPr>
          <w:lang w:val="es-AR"/>
        </w:rPr>
      </w:pPr>
      <w:r w:rsidRPr="00955FF3">
        <w:rPr>
          <w:lang w:val="es-AR"/>
        </w:rPr>
        <w:t>Una vez finalizado se d</w:t>
      </w:r>
      <w:r>
        <w:rPr>
          <w:lang w:val="es-AR"/>
        </w:rPr>
        <w:t xml:space="preserve">ebe instalar nuevamente el </w:t>
      </w:r>
      <w:proofErr w:type="spellStart"/>
      <w:r>
        <w:rPr>
          <w:lang w:val="es-AR"/>
        </w:rPr>
        <w:t>glade</w:t>
      </w:r>
      <w:proofErr w:type="spellEnd"/>
      <w:r>
        <w:rPr>
          <w:lang w:val="es-AR"/>
        </w:rPr>
        <w:t>.</w:t>
      </w:r>
    </w:p>
    <w:p w14:paraId="54AE6EF9" w14:textId="3047B6EA" w:rsidR="00B30030" w:rsidRDefault="00A55B15" w:rsidP="00B30030">
      <w:pPr>
        <w:pStyle w:val="Heading2"/>
      </w:pPr>
      <w:proofErr w:type="spellStart"/>
      <w:r>
        <w:lastRenderedPageBreak/>
        <w:t>Creaci</w:t>
      </w:r>
      <w:r w:rsidR="0043215A">
        <w:t>ó</w:t>
      </w:r>
      <w:r>
        <w:t>n</w:t>
      </w:r>
      <w:proofErr w:type="spellEnd"/>
      <w:r>
        <w:t xml:space="preserve"> de </w:t>
      </w:r>
      <w:proofErr w:type="spellStart"/>
      <w:r>
        <w:t>partida</w:t>
      </w:r>
      <w:proofErr w:type="spellEnd"/>
    </w:p>
    <w:p w14:paraId="3669E224" w14:textId="43122CAC" w:rsidR="00A55B15" w:rsidRDefault="00A55B15" w:rsidP="00A55B15">
      <w:pPr>
        <w:jc w:val="center"/>
      </w:pPr>
      <w:r>
        <w:rPr>
          <w:noProof/>
        </w:rPr>
        <w:drawing>
          <wp:inline distT="0" distB="0" distL="0" distR="0" wp14:anchorId="2B48AAB6" wp14:editId="662AE238">
            <wp:extent cx="4914900" cy="2850463"/>
            <wp:effectExtent l="0" t="0" r="0" b="7620"/>
            <wp:docPr id="8842343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4914900" cy="2850463"/>
                    </a:xfrm>
                    <a:prstGeom prst="rect">
                      <a:avLst/>
                    </a:prstGeom>
                  </pic:spPr>
                </pic:pic>
              </a:graphicData>
            </a:graphic>
          </wp:inline>
        </w:drawing>
      </w:r>
    </w:p>
    <w:p w14:paraId="18AECEDC" w14:textId="13D8BC0F" w:rsidR="00A55B15" w:rsidRDefault="00A55B15" w:rsidP="00A55B15">
      <w:pPr>
        <w:rPr>
          <w:lang w:val="es-AR"/>
        </w:rPr>
      </w:pPr>
      <w:r w:rsidRPr="00A55B15">
        <w:rPr>
          <w:lang w:val="es-AR"/>
        </w:rPr>
        <w:t>Inicialmente, tendremos dos botones, c</w:t>
      </w:r>
      <w:r>
        <w:rPr>
          <w:lang w:val="es-AR"/>
        </w:rPr>
        <w:t xml:space="preserve">rear partida y unirse a la partida. Para crear se necesita ingresar el puerto, y para unirse se necesita la </w:t>
      </w:r>
      <w:proofErr w:type="spellStart"/>
      <w:r>
        <w:rPr>
          <w:lang w:val="es-AR"/>
        </w:rPr>
        <w:t>ip</w:t>
      </w:r>
      <w:proofErr w:type="spellEnd"/>
      <w:r>
        <w:rPr>
          <w:lang w:val="es-AR"/>
        </w:rPr>
        <w:t xml:space="preserve"> y el puerto. Si no se ingresa nada se establecerán </w:t>
      </w:r>
      <w:r w:rsidR="0043215A">
        <w:rPr>
          <w:lang w:val="es-AR"/>
        </w:rPr>
        <w:t>los valores</w:t>
      </w:r>
      <w:r>
        <w:rPr>
          <w:lang w:val="es-AR"/>
        </w:rPr>
        <w:t xml:space="preserve"> por defecto (</w:t>
      </w:r>
      <w:r w:rsidR="0043215A">
        <w:rPr>
          <w:lang w:val="es-AR"/>
        </w:rPr>
        <w:t xml:space="preserve">IP: </w:t>
      </w:r>
      <w:r>
        <w:rPr>
          <w:lang w:val="es-AR"/>
        </w:rPr>
        <w:t>127.0.0.1</w:t>
      </w:r>
      <w:r w:rsidR="0043215A">
        <w:rPr>
          <w:lang w:val="es-AR"/>
        </w:rPr>
        <w:t>, PORT:</w:t>
      </w:r>
      <w:r>
        <w:rPr>
          <w:lang w:val="es-AR"/>
        </w:rPr>
        <w:t xml:space="preserve"> 14550). Cuando ambos participantes hayan ingresado a la partida, se </w:t>
      </w:r>
      <w:r w:rsidR="0043215A">
        <w:rPr>
          <w:lang w:val="es-AR"/>
        </w:rPr>
        <w:t>actualizará</w:t>
      </w:r>
      <w:r>
        <w:rPr>
          <w:lang w:val="es-AR"/>
        </w:rPr>
        <w:t xml:space="preserve"> la pantalla.</w:t>
      </w:r>
    </w:p>
    <w:p w14:paraId="78A1B917" w14:textId="7C1B0067" w:rsidR="00A55B15" w:rsidRDefault="0043215A" w:rsidP="00A55B15">
      <w:pPr>
        <w:pStyle w:val="Heading2"/>
        <w:rPr>
          <w:lang w:val="es-AR"/>
        </w:rPr>
      </w:pPr>
      <w:r>
        <w:rPr>
          <w:lang w:val="es-AR"/>
        </w:rPr>
        <w:t>Posicionamiento</w:t>
      </w:r>
      <w:r w:rsidR="00A55B15">
        <w:rPr>
          <w:lang w:val="es-AR"/>
        </w:rPr>
        <w:t xml:space="preserve"> de barcos</w:t>
      </w:r>
    </w:p>
    <w:p w14:paraId="180D1E98" w14:textId="56DC0540" w:rsidR="00A55B15" w:rsidRDefault="00A55B15" w:rsidP="00A55B15">
      <w:pPr>
        <w:jc w:val="center"/>
        <w:rPr>
          <w:lang w:val="es-AR"/>
        </w:rPr>
      </w:pPr>
      <w:r>
        <w:rPr>
          <w:noProof/>
        </w:rPr>
        <w:drawing>
          <wp:inline distT="0" distB="0" distL="0" distR="0" wp14:anchorId="51C25C8A" wp14:editId="53DA82B0">
            <wp:extent cx="5172075" cy="3451167"/>
            <wp:effectExtent l="0" t="0" r="0" b="0"/>
            <wp:docPr id="12900311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172075" cy="3451167"/>
                    </a:xfrm>
                    <a:prstGeom prst="rect">
                      <a:avLst/>
                    </a:prstGeom>
                  </pic:spPr>
                </pic:pic>
              </a:graphicData>
            </a:graphic>
          </wp:inline>
        </w:drawing>
      </w:r>
    </w:p>
    <w:p w14:paraId="1A136F28" w14:textId="3A17ECD0" w:rsidR="00A55B15" w:rsidRPr="00552BC9" w:rsidRDefault="00A55B15" w:rsidP="00A55B15">
      <w:pPr>
        <w:rPr>
          <w:lang w:val="es-AR"/>
        </w:rPr>
      </w:pPr>
      <w:r w:rsidRPr="00955FF3">
        <w:rPr>
          <w:lang w:val="es-AR"/>
        </w:rPr>
        <w:lastRenderedPageBreak/>
        <w:t>La pantalla se compone d</w:t>
      </w:r>
      <w:r>
        <w:rPr>
          <w:lang w:val="es-AR"/>
        </w:rPr>
        <w:t xml:space="preserve">e 2 tablas, una de posición (arriba) y una de ataque (abajo). </w:t>
      </w:r>
      <w:r w:rsidR="0043215A">
        <w:rPr>
          <w:lang w:val="es-AR"/>
        </w:rPr>
        <w:t>Además,</w:t>
      </w:r>
      <w:r>
        <w:rPr>
          <w:lang w:val="es-AR"/>
        </w:rPr>
        <w:t xml:space="preserve"> a la derecha se encuentra una bitácora que lleva registro de todos los ataques y los resultados.</w:t>
      </w:r>
      <w:r w:rsidRPr="00552BC9">
        <w:rPr>
          <w:noProof/>
          <w:lang w:val="es-AR"/>
        </w:rPr>
        <w:t xml:space="preserve"> </w:t>
      </w:r>
    </w:p>
    <w:p w14:paraId="0A031782" w14:textId="68C3933D" w:rsidR="00A55B15" w:rsidRDefault="00A55B15" w:rsidP="00A55B15">
      <w:pPr>
        <w:rPr>
          <w:lang w:val="es-AR"/>
        </w:rPr>
      </w:pPr>
      <w:r>
        <w:rPr>
          <w:lang w:val="es-AR"/>
        </w:rPr>
        <w:t xml:space="preserve">Para iniciar la partida, los jugadores deberán elegir si sus naves se insertan automáticamente o de forma manual. Si se elige manual, entonces aparecerá un panel con los barcos a insertar. Se debe hacer </w:t>
      </w:r>
      <w:proofErr w:type="spellStart"/>
      <w:r>
        <w:rPr>
          <w:lang w:val="es-AR"/>
        </w:rPr>
        <w:t>click</w:t>
      </w:r>
      <w:proofErr w:type="spellEnd"/>
      <w:r>
        <w:rPr>
          <w:lang w:val="es-AR"/>
        </w:rPr>
        <w:t xml:space="preserve"> en uno y luego en la tabla de posición, en la ubicación que se desee (Tener en cuenta que la celda indicada será la primera del barco, tanto vertical como horizontalmente). </w:t>
      </w:r>
      <w:r w:rsidR="0043215A">
        <w:rPr>
          <w:lang w:val="es-AR"/>
        </w:rPr>
        <w:t>Además,</w:t>
      </w:r>
      <w:r>
        <w:rPr>
          <w:lang w:val="es-AR"/>
        </w:rPr>
        <w:t xml:space="preserve"> se puede elegir la orientación del barco.</w:t>
      </w:r>
    </w:p>
    <w:p w14:paraId="5E7DC5A0" w14:textId="06CE2F22" w:rsidR="00A55B15" w:rsidRDefault="00A55B15" w:rsidP="00A55B15">
      <w:pPr>
        <w:rPr>
          <w:lang w:val="es-AR"/>
        </w:rPr>
      </w:pPr>
      <w:r>
        <w:rPr>
          <w:lang w:val="es-AR"/>
        </w:rPr>
        <w:t xml:space="preserve">Cuando se ubican los barcos, se </w:t>
      </w:r>
      <w:r w:rsidR="0043215A">
        <w:rPr>
          <w:lang w:val="es-AR"/>
        </w:rPr>
        <w:t>mostrará</w:t>
      </w:r>
      <w:r>
        <w:rPr>
          <w:lang w:val="es-AR"/>
        </w:rPr>
        <w:t xml:space="preserve"> en la tabla de ubicación cada uno, cambiando el color de la celda correspondiente. </w:t>
      </w:r>
    </w:p>
    <w:p w14:paraId="12BD34E5" w14:textId="737CA02B" w:rsidR="00A55B15" w:rsidRDefault="00A55B15" w:rsidP="00A55B15">
      <w:pPr>
        <w:rPr>
          <w:lang w:val="es-AR"/>
        </w:rPr>
      </w:pPr>
      <w:r>
        <w:rPr>
          <w:lang w:val="es-AR"/>
        </w:rPr>
        <w:t>Tanto para la tabla de posición como de ataque utilizamos el mismo código de color:</w:t>
      </w:r>
    </w:p>
    <w:p w14:paraId="0F1987DC" w14:textId="1494F7A5" w:rsidR="00A55B15" w:rsidRDefault="00A55B15" w:rsidP="0043215A">
      <w:pPr>
        <w:pStyle w:val="ListBullet"/>
        <w:rPr>
          <w:lang w:val="es-AR"/>
        </w:rPr>
      </w:pPr>
      <w:r w:rsidRPr="0043215A">
        <w:rPr>
          <w:color w:val="C45911" w:themeColor="accent2" w:themeShade="BF"/>
          <w:lang w:val="es-AR"/>
        </w:rPr>
        <w:t>Naranja</w:t>
      </w:r>
      <w:r>
        <w:rPr>
          <w:lang w:val="es-AR"/>
        </w:rPr>
        <w:t>: indica que en esa posición hay un fragmento de barco sin dañar.</w:t>
      </w:r>
    </w:p>
    <w:p w14:paraId="1ECE38CD" w14:textId="0BAD7651" w:rsidR="00A55B15" w:rsidRDefault="00A55B15" w:rsidP="0043215A">
      <w:pPr>
        <w:pStyle w:val="ListBullet"/>
        <w:rPr>
          <w:lang w:val="es-AR"/>
        </w:rPr>
      </w:pPr>
      <w:r w:rsidRPr="0043215A">
        <w:rPr>
          <w:color w:val="941D15" w:themeColor="text2" w:themeShade="BF"/>
          <w:lang w:val="es-AR"/>
        </w:rPr>
        <w:t>Rojo</w:t>
      </w:r>
      <w:r>
        <w:rPr>
          <w:lang w:val="es-AR"/>
        </w:rPr>
        <w:t xml:space="preserve">: Indica que en esa posición hay un fragmento de barco hundido. (Cuando el barco entero se </w:t>
      </w:r>
      <w:r w:rsidR="0043215A">
        <w:rPr>
          <w:lang w:val="es-AR"/>
        </w:rPr>
        <w:t>hundió</w:t>
      </w:r>
      <w:r>
        <w:rPr>
          <w:lang w:val="es-AR"/>
        </w:rPr>
        <w:t>)</w:t>
      </w:r>
    </w:p>
    <w:p w14:paraId="351141EB" w14:textId="52C0EB98" w:rsidR="00A55B15" w:rsidRDefault="00A55B15" w:rsidP="0043215A">
      <w:pPr>
        <w:pStyle w:val="ListBullet"/>
        <w:rPr>
          <w:lang w:val="es-AR"/>
        </w:rPr>
      </w:pPr>
      <w:r w:rsidRPr="0043215A">
        <w:rPr>
          <w:color w:val="2E74B5" w:themeColor="accent5" w:themeShade="BF"/>
          <w:lang w:val="es-AR"/>
        </w:rPr>
        <w:t xml:space="preserve">Celeste: </w:t>
      </w:r>
      <w:r>
        <w:rPr>
          <w:lang w:val="es-AR"/>
        </w:rPr>
        <w:t>Indica la presencia de agua en esa coordenada.</w:t>
      </w:r>
    </w:p>
    <w:p w14:paraId="4E1B10C4" w14:textId="77777777" w:rsidR="0043215A" w:rsidRDefault="0043215A" w:rsidP="0043215A">
      <w:pPr>
        <w:pStyle w:val="ListBullet"/>
        <w:numPr>
          <w:ilvl w:val="0"/>
          <w:numId w:val="0"/>
        </w:numPr>
        <w:ind w:left="357"/>
        <w:rPr>
          <w:lang w:val="es-AR"/>
        </w:rPr>
      </w:pPr>
    </w:p>
    <w:p w14:paraId="5738ABE5" w14:textId="77777777" w:rsidR="0043215A" w:rsidRDefault="0043215A" w:rsidP="0043215A">
      <w:pPr>
        <w:pStyle w:val="ListBullet"/>
        <w:numPr>
          <w:ilvl w:val="0"/>
          <w:numId w:val="0"/>
        </w:numPr>
        <w:ind w:left="357"/>
        <w:rPr>
          <w:lang w:val="es-AR"/>
        </w:rPr>
      </w:pPr>
    </w:p>
    <w:p w14:paraId="41EE0F54" w14:textId="7F5F1447" w:rsidR="0043215A" w:rsidRDefault="00A55B15" w:rsidP="0043215A">
      <w:pPr>
        <w:jc w:val="center"/>
        <w:rPr>
          <w:lang w:val="es-AR"/>
        </w:rPr>
      </w:pPr>
      <w:r>
        <w:rPr>
          <w:noProof/>
        </w:rPr>
        <w:drawing>
          <wp:inline distT="0" distB="0" distL="0" distR="0" wp14:anchorId="7F1062F7" wp14:editId="4D35CD80">
            <wp:extent cx="5971540" cy="3997325"/>
            <wp:effectExtent l="0" t="0" r="0" b="3175"/>
            <wp:docPr id="21981147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971540" cy="3997325"/>
                    </a:xfrm>
                    <a:prstGeom prst="rect">
                      <a:avLst/>
                    </a:prstGeom>
                  </pic:spPr>
                </pic:pic>
              </a:graphicData>
            </a:graphic>
          </wp:inline>
        </w:drawing>
      </w:r>
    </w:p>
    <w:p w14:paraId="3103A912" w14:textId="62B4820D" w:rsidR="00A55B15" w:rsidRDefault="00A55B15" w:rsidP="00A55B15">
      <w:pPr>
        <w:pStyle w:val="Heading2"/>
        <w:rPr>
          <w:lang w:val="es-AR"/>
        </w:rPr>
      </w:pPr>
      <w:r>
        <w:rPr>
          <w:lang w:val="es-AR"/>
        </w:rPr>
        <w:lastRenderedPageBreak/>
        <w:t>Ataque</w:t>
      </w:r>
    </w:p>
    <w:p w14:paraId="7F75B81F" w14:textId="10A727B8" w:rsidR="00A55B15" w:rsidRDefault="00A55B15" w:rsidP="00A55B15">
      <w:pPr>
        <w:rPr>
          <w:lang w:val="es-AR"/>
        </w:rPr>
      </w:pPr>
      <w:r>
        <w:rPr>
          <w:lang w:val="es-AR"/>
        </w:rPr>
        <w:t xml:space="preserve">Una vez que ambos jugadores hayan ingresado sus barcos, la partida comenzara, siendo el primer turno de ataque para aquel jugador que haya creado la partida. </w:t>
      </w:r>
    </w:p>
    <w:p w14:paraId="7810107C" w14:textId="77777777" w:rsidR="0043215A" w:rsidRDefault="00A55B15" w:rsidP="00A55B15">
      <w:pPr>
        <w:rPr>
          <w:lang w:val="es-AR"/>
        </w:rPr>
      </w:pPr>
      <w:r>
        <w:rPr>
          <w:lang w:val="es-AR"/>
        </w:rPr>
        <w:t xml:space="preserve">Para atacar hay que hacer </w:t>
      </w:r>
      <w:proofErr w:type="spellStart"/>
      <w:r>
        <w:rPr>
          <w:lang w:val="es-AR"/>
        </w:rPr>
        <w:t>click</w:t>
      </w:r>
      <w:proofErr w:type="spellEnd"/>
      <w:r>
        <w:rPr>
          <w:lang w:val="es-AR"/>
        </w:rPr>
        <w:t xml:space="preserve"> en la posición deseada en la tabla de ataque, la bitácora se actualizara con las coordenadas, y luego de unos momentos, el resultado del ataque aparece en pantalla, pintando del color correspondiente la coordenada.</w:t>
      </w:r>
      <w:r w:rsidR="0043215A" w:rsidRPr="0043215A">
        <w:rPr>
          <w:lang w:val="es-AR"/>
        </w:rPr>
        <w:t xml:space="preserve"> </w:t>
      </w:r>
    </w:p>
    <w:p w14:paraId="3719EE6A" w14:textId="02B1C6D5" w:rsidR="0043215A" w:rsidRDefault="0043215A" w:rsidP="0043215A">
      <w:pPr>
        <w:jc w:val="center"/>
        <w:rPr>
          <w:lang w:val="es-AR"/>
        </w:rPr>
      </w:pPr>
      <w:r>
        <w:rPr>
          <w:noProof/>
        </w:rPr>
        <w:drawing>
          <wp:inline distT="0" distB="0" distL="0" distR="0" wp14:anchorId="409A9B96" wp14:editId="4A453ACB">
            <wp:extent cx="5391152" cy="3616840"/>
            <wp:effectExtent l="0" t="0" r="0" b="3175"/>
            <wp:docPr id="213023213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5391152" cy="3616840"/>
                    </a:xfrm>
                    <a:prstGeom prst="rect">
                      <a:avLst/>
                    </a:prstGeom>
                  </pic:spPr>
                </pic:pic>
              </a:graphicData>
            </a:graphic>
          </wp:inline>
        </w:drawing>
      </w:r>
    </w:p>
    <w:p w14:paraId="687E668B" w14:textId="76F22694" w:rsidR="0043215A" w:rsidRDefault="0043215A" w:rsidP="00A55B15">
      <w:pPr>
        <w:rPr>
          <w:lang w:val="es-AR"/>
        </w:rPr>
      </w:pPr>
      <w:r>
        <w:rPr>
          <w:lang w:val="es-AR"/>
        </w:rPr>
        <w:t>Si se falla el ataque el turno pasa al oponente, el cual puede atacar y el procedimiento es el mismo.</w:t>
      </w:r>
    </w:p>
    <w:p w14:paraId="42BEE5CA" w14:textId="1496D11D" w:rsidR="0043215A" w:rsidRDefault="0043215A" w:rsidP="00A55B15">
      <w:pPr>
        <w:rPr>
          <w:lang w:val="es-AR"/>
        </w:rPr>
      </w:pPr>
      <w:r>
        <w:rPr>
          <w:lang w:val="es-AR"/>
        </w:rPr>
        <w:t>Cuando se ha hundido la flota entera del oponente aparece un mensaje que indica que has ganado el juego, en caso contrario, si el oponente hundió toda tu flota, ¡aparece el mensaje “PERDISTE!”.</w:t>
      </w:r>
    </w:p>
    <w:p w14:paraId="1DC4D6B9" w14:textId="112EA1B2" w:rsidR="0043215A" w:rsidRDefault="0043215A" w:rsidP="00A55B15">
      <w:pPr>
        <w:rPr>
          <w:lang w:val="es-AR"/>
        </w:rPr>
      </w:pPr>
    </w:p>
    <w:p w14:paraId="56EE6EB3" w14:textId="3B6F7BD8" w:rsidR="00552BC9" w:rsidRPr="0043215A" w:rsidRDefault="00955FF3" w:rsidP="0043215A">
      <w:pPr>
        <w:jc w:val="center"/>
      </w:pPr>
      <w:r>
        <w:rPr>
          <w:noProof/>
        </w:rPr>
        <w:lastRenderedPageBreak/>
        <w:drawing>
          <wp:inline distT="0" distB="0" distL="0" distR="0" wp14:anchorId="6D4002A1" wp14:editId="08F83FFF">
            <wp:extent cx="5086350" cy="4001363"/>
            <wp:effectExtent l="0" t="0" r="0" b="0"/>
            <wp:docPr id="853629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086350" cy="4001363"/>
                    </a:xfrm>
                    <a:prstGeom prst="rect">
                      <a:avLst/>
                    </a:prstGeom>
                  </pic:spPr>
                </pic:pic>
              </a:graphicData>
            </a:graphic>
          </wp:inline>
        </w:drawing>
      </w:r>
    </w:p>
    <w:p w14:paraId="6EFFDFE3" w14:textId="6C832682" w:rsidR="00552BC9" w:rsidRDefault="0043215A" w:rsidP="00955FF3">
      <w:pPr>
        <w:rPr>
          <w:lang w:val="es-AR"/>
        </w:rPr>
      </w:pPr>
      <w:r>
        <w:rPr>
          <w:lang w:val="es-AR"/>
        </w:rPr>
        <w:t>Para cerrar el juego solo hay que presionar el botón x en la esquina superior derecha de la ventana. Si en algún momento del juego se presiona, se cierra la conexión y el otro jugador gana por abandono, indicándole además que el oponente se desconectó.</w:t>
      </w:r>
    </w:p>
    <w:p w14:paraId="62B59B63" w14:textId="14300D07" w:rsidR="00552BC9" w:rsidRDefault="0043215A" w:rsidP="0043215A">
      <w:pPr>
        <w:jc w:val="center"/>
        <w:rPr>
          <w:lang w:val="es-AR"/>
        </w:rPr>
      </w:pPr>
      <w:r>
        <w:rPr>
          <w:noProof/>
        </w:rPr>
        <w:drawing>
          <wp:inline distT="0" distB="0" distL="0" distR="0" wp14:anchorId="12707174" wp14:editId="096049D5">
            <wp:extent cx="5248276" cy="3490851"/>
            <wp:effectExtent l="0" t="0" r="0" b="0"/>
            <wp:docPr id="7096956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5">
                      <a:extLst>
                        <a:ext uri="{28A0092B-C50C-407E-A947-70E740481C1C}">
                          <a14:useLocalDpi xmlns:a14="http://schemas.microsoft.com/office/drawing/2010/main" val="0"/>
                        </a:ext>
                      </a:extLst>
                    </a:blip>
                    <a:stretch>
                      <a:fillRect/>
                    </a:stretch>
                  </pic:blipFill>
                  <pic:spPr>
                    <a:xfrm>
                      <a:off x="0" y="0"/>
                      <a:ext cx="5248276" cy="3490851"/>
                    </a:xfrm>
                    <a:prstGeom prst="rect">
                      <a:avLst/>
                    </a:prstGeom>
                  </pic:spPr>
                </pic:pic>
              </a:graphicData>
            </a:graphic>
          </wp:inline>
        </w:drawing>
      </w:r>
    </w:p>
    <w:p w14:paraId="2395D16B" w14:textId="280CDD14" w:rsidR="00544730" w:rsidRPr="00544730" w:rsidRDefault="00544730" w:rsidP="00544730">
      <w:pPr>
        <w:pStyle w:val="Heading1"/>
        <w:rPr>
          <w:lang w:val="es-AR"/>
        </w:rPr>
      </w:pPr>
      <w:r w:rsidRPr="00544730">
        <w:rPr>
          <w:rStyle w:val="Emphasis"/>
          <w:lang w:val="es-AR"/>
        </w:rPr>
        <w:lastRenderedPageBreak/>
        <w:t xml:space="preserve">Diseño e </w:t>
      </w:r>
      <w:r w:rsidR="0041461A" w:rsidRPr="00544730">
        <w:rPr>
          <w:lang w:val="es-AR"/>
        </w:rPr>
        <w:t>implementación</w:t>
      </w:r>
    </w:p>
    <w:p w14:paraId="458FCE83" w14:textId="3A18CD05" w:rsidR="00544730" w:rsidRPr="00544730" w:rsidRDefault="00544730" w:rsidP="00544730">
      <w:pPr>
        <w:pStyle w:val="Heading2"/>
        <w:rPr>
          <w:lang w:val="es-AR"/>
        </w:rPr>
      </w:pPr>
      <w:r w:rsidRPr="00544730">
        <w:rPr>
          <w:lang w:val="es-AR"/>
        </w:rPr>
        <w:t>Modelo</w:t>
      </w:r>
    </w:p>
    <w:p w14:paraId="38F24CDC" w14:textId="0826D633" w:rsidR="00544730" w:rsidRPr="00544730" w:rsidRDefault="00544730" w:rsidP="00544730">
      <w:pPr>
        <w:rPr>
          <w:lang w:val="es-AR"/>
        </w:rPr>
      </w:pPr>
      <w:r w:rsidRPr="00544730">
        <w:rPr>
          <w:lang w:val="es-AR"/>
        </w:rPr>
        <w:t>Se</w:t>
      </w:r>
      <w:r>
        <w:rPr>
          <w:lang w:val="es-AR"/>
        </w:rPr>
        <w:t xml:space="preserve"> opto por el modelo </w:t>
      </w:r>
      <w:r w:rsidRPr="00955FF3">
        <w:rPr>
          <w:rStyle w:val="Emphasis"/>
          <w:lang w:val="es-AR"/>
        </w:rPr>
        <w:t>peer-</w:t>
      </w:r>
      <w:proofErr w:type="spellStart"/>
      <w:r w:rsidRPr="00955FF3">
        <w:rPr>
          <w:rStyle w:val="Emphasis"/>
          <w:lang w:val="es-AR"/>
        </w:rPr>
        <w:t>to</w:t>
      </w:r>
      <w:proofErr w:type="spellEnd"/>
      <w:r w:rsidRPr="00955FF3">
        <w:rPr>
          <w:rStyle w:val="Emphasis"/>
          <w:lang w:val="es-AR"/>
        </w:rPr>
        <w:t>-peer</w:t>
      </w:r>
      <w:r>
        <w:rPr>
          <w:lang w:val="es-AR"/>
        </w:rPr>
        <w:t>, donde cada jugador solo tiene información completa de su propio tablero y para obtener el resultado de un disparo necesita preguntarle al otro jugador.</w:t>
      </w:r>
    </w:p>
    <w:p w14:paraId="427B6286" w14:textId="4D59902E" w:rsidR="00544730" w:rsidRPr="00544730" w:rsidRDefault="0041461A" w:rsidP="00544730">
      <w:pPr>
        <w:pStyle w:val="Heading2"/>
        <w:rPr>
          <w:lang w:val="es-AR"/>
        </w:rPr>
      </w:pPr>
      <w:r w:rsidRPr="00544730">
        <w:rPr>
          <w:lang w:val="es-AR"/>
        </w:rPr>
        <w:t>Módulos</w:t>
      </w:r>
    </w:p>
    <w:p w14:paraId="127F76EA" w14:textId="35619B63" w:rsidR="00544730" w:rsidRDefault="00544730" w:rsidP="00544730">
      <w:pPr>
        <w:rPr>
          <w:lang w:val="es-AR"/>
        </w:rPr>
      </w:pPr>
      <w:r>
        <w:rPr>
          <w:lang w:val="es-AR"/>
        </w:rPr>
        <w:t xml:space="preserve">La solución </w:t>
      </w:r>
      <w:r w:rsidR="00DA5EED">
        <w:rPr>
          <w:lang w:val="es-AR"/>
        </w:rPr>
        <w:t>está</w:t>
      </w:r>
      <w:r>
        <w:rPr>
          <w:lang w:val="es-AR"/>
        </w:rPr>
        <w:t xml:space="preserve"> compuesta por </w:t>
      </w:r>
      <w:r w:rsidR="003538C3">
        <w:rPr>
          <w:lang w:val="es-AR"/>
        </w:rPr>
        <w:t>6</w:t>
      </w:r>
      <w:r>
        <w:rPr>
          <w:lang w:val="es-AR"/>
        </w:rPr>
        <w:t xml:space="preserve"> </w:t>
      </w:r>
      <w:r w:rsidR="0041461A">
        <w:rPr>
          <w:lang w:val="es-AR"/>
        </w:rPr>
        <w:t>módulos</w:t>
      </w:r>
    </w:p>
    <w:p w14:paraId="289D0780" w14:textId="5116888B" w:rsidR="000B40D3" w:rsidRDefault="000B40D3" w:rsidP="003538C3">
      <w:pPr>
        <w:pStyle w:val="ListBullet"/>
        <w:rPr>
          <w:lang w:val="es-AR"/>
        </w:rPr>
      </w:pPr>
      <w:proofErr w:type="spellStart"/>
      <w:r>
        <w:rPr>
          <w:lang w:val="es-AR"/>
        </w:rPr>
        <w:t>gui.c</w:t>
      </w:r>
      <w:proofErr w:type="spellEnd"/>
      <w:r>
        <w:rPr>
          <w:lang w:val="es-AR"/>
        </w:rPr>
        <w:t xml:space="preserve"> es el módulo central, en este está definido </w:t>
      </w:r>
      <w:proofErr w:type="spellStart"/>
      <w:proofErr w:type="gramStart"/>
      <w:r>
        <w:rPr>
          <w:lang w:val="es-AR"/>
        </w:rPr>
        <w:t>main</w:t>
      </w:r>
      <w:proofErr w:type="spellEnd"/>
      <w:r>
        <w:rPr>
          <w:lang w:val="es-AR"/>
        </w:rPr>
        <w:t>(</w:t>
      </w:r>
      <w:proofErr w:type="gramEnd"/>
      <w:r>
        <w:rPr>
          <w:lang w:val="es-AR"/>
        </w:rPr>
        <w:t xml:space="preserve">). En este </w:t>
      </w:r>
      <w:r w:rsidR="004B2E9C">
        <w:rPr>
          <w:lang w:val="es-AR"/>
        </w:rPr>
        <w:t>módulo</w:t>
      </w:r>
      <w:r>
        <w:rPr>
          <w:lang w:val="es-AR"/>
        </w:rPr>
        <w:t xml:space="preserve"> se realiza toda la entrada y salida y se progresa el juego según su estado.</w:t>
      </w:r>
    </w:p>
    <w:p w14:paraId="405AFDD7" w14:textId="481B4290" w:rsidR="000B40D3" w:rsidRDefault="000B40D3" w:rsidP="003538C3">
      <w:pPr>
        <w:pStyle w:val="ListBullet"/>
        <w:rPr>
          <w:lang w:val="es-AR"/>
        </w:rPr>
      </w:pPr>
      <w:proofErr w:type="spellStart"/>
      <w:r>
        <w:rPr>
          <w:lang w:val="es-AR"/>
        </w:rPr>
        <w:t>battleship.c</w:t>
      </w:r>
      <w:proofErr w:type="spellEnd"/>
      <w:r>
        <w:rPr>
          <w:lang w:val="es-AR"/>
        </w:rPr>
        <w:t xml:space="preserve"> contiene la lógica del juego en </w:t>
      </w:r>
      <w:r w:rsidR="00381BA0">
        <w:rPr>
          <w:lang w:val="es-AR"/>
        </w:rPr>
        <w:t>sí</w:t>
      </w:r>
      <w:r>
        <w:rPr>
          <w:lang w:val="es-AR"/>
        </w:rPr>
        <w:t xml:space="preserve">. Aquí se definen las estructuras utilizadas en el juego como el </w:t>
      </w:r>
      <w:proofErr w:type="spellStart"/>
      <w:r>
        <w:rPr>
          <w:lang w:val="es-AR"/>
        </w:rPr>
        <w:t>gamestate</w:t>
      </w:r>
      <w:proofErr w:type="spellEnd"/>
      <w:r>
        <w:rPr>
          <w:lang w:val="es-AR"/>
        </w:rPr>
        <w:t>, el barco o lo tableros</w:t>
      </w:r>
      <w:r w:rsidR="00381BA0">
        <w:rPr>
          <w:lang w:val="es-AR"/>
        </w:rPr>
        <w:t>. Además, l</w:t>
      </w:r>
      <w:r>
        <w:rPr>
          <w:lang w:val="es-AR"/>
        </w:rPr>
        <w:t>as funciones para colocar correctamente barcos</w:t>
      </w:r>
      <w:r w:rsidR="00381BA0">
        <w:rPr>
          <w:lang w:val="es-AR"/>
        </w:rPr>
        <w:t>, evaluar disparos y evaluar el estado del juego.</w:t>
      </w:r>
    </w:p>
    <w:p w14:paraId="22B02856" w14:textId="58D56EF8" w:rsidR="00381BA0" w:rsidRDefault="00381BA0" w:rsidP="003538C3">
      <w:pPr>
        <w:pStyle w:val="ListBullet"/>
        <w:rPr>
          <w:lang w:val="es-AR"/>
        </w:rPr>
      </w:pPr>
      <w:proofErr w:type="spellStart"/>
      <w:r>
        <w:rPr>
          <w:lang w:val="es-AR"/>
        </w:rPr>
        <w:t>connection.c</w:t>
      </w:r>
      <w:proofErr w:type="spellEnd"/>
      <w:r>
        <w:rPr>
          <w:lang w:val="es-AR"/>
        </w:rPr>
        <w:t xml:space="preserve"> es el encargado de todo lo relacionado a la conexión con el oponente. Aquí se encuentran funciones para crear o unirse a una partida, para enviar mensajes relacionados a los disparos o para desconectarse.</w:t>
      </w:r>
    </w:p>
    <w:p w14:paraId="0F0F0613" w14:textId="4E9AAF66" w:rsidR="00381BA0" w:rsidRDefault="00381BA0" w:rsidP="003538C3">
      <w:pPr>
        <w:pStyle w:val="ListBullet"/>
        <w:rPr>
          <w:lang w:val="es-AR"/>
        </w:rPr>
      </w:pPr>
      <w:proofErr w:type="spellStart"/>
      <w:r>
        <w:rPr>
          <w:lang w:val="es-AR"/>
        </w:rPr>
        <w:t>init.c</w:t>
      </w:r>
      <w:proofErr w:type="spellEnd"/>
      <w:r>
        <w:rPr>
          <w:lang w:val="es-AR"/>
        </w:rPr>
        <w:t xml:space="preserve"> es el encargado de realizar la inicialización de las estructuras del juego.</w:t>
      </w:r>
    </w:p>
    <w:p w14:paraId="1F47A8EF" w14:textId="6856892E" w:rsidR="00381BA0" w:rsidRDefault="00381BA0" w:rsidP="003538C3">
      <w:pPr>
        <w:pStyle w:val="ListBullet"/>
        <w:rPr>
          <w:lang w:val="es-AR"/>
        </w:rPr>
      </w:pPr>
      <w:proofErr w:type="spellStart"/>
      <w:r>
        <w:rPr>
          <w:lang w:val="es-AR"/>
        </w:rPr>
        <w:t>utils.c</w:t>
      </w:r>
      <w:proofErr w:type="spellEnd"/>
      <w:r>
        <w:rPr>
          <w:lang w:val="es-AR"/>
        </w:rPr>
        <w:t xml:space="preserve"> es un pequeño modulo que aloja algunas funciones de utilidad general para los otros </w:t>
      </w:r>
      <w:r w:rsidR="0041461A">
        <w:rPr>
          <w:lang w:val="es-AR"/>
        </w:rPr>
        <w:t>módulos</w:t>
      </w:r>
      <w:r>
        <w:rPr>
          <w:lang w:val="es-AR"/>
        </w:rPr>
        <w:t xml:space="preserve">, como conversión entre </w:t>
      </w:r>
      <w:proofErr w:type="spellStart"/>
      <w:r w:rsidR="0041461A">
        <w:rPr>
          <w:lang w:val="es-AR"/>
        </w:rPr>
        <w:t>int</w:t>
      </w:r>
      <w:proofErr w:type="spellEnd"/>
      <w:r>
        <w:rPr>
          <w:lang w:val="es-AR"/>
        </w:rPr>
        <w:t xml:space="preserve"> y </w:t>
      </w:r>
      <w:proofErr w:type="spellStart"/>
      <w:r>
        <w:rPr>
          <w:lang w:val="es-AR"/>
        </w:rPr>
        <w:t>char</w:t>
      </w:r>
      <w:proofErr w:type="spellEnd"/>
      <w:r>
        <w:rPr>
          <w:lang w:val="es-AR"/>
        </w:rPr>
        <w:t>.</w:t>
      </w:r>
    </w:p>
    <w:p w14:paraId="6C8ABBF4" w14:textId="56B2EA4C" w:rsidR="00381BA0" w:rsidRDefault="00381BA0" w:rsidP="003538C3">
      <w:pPr>
        <w:pStyle w:val="ListBullet"/>
        <w:rPr>
          <w:lang w:val="es-AR"/>
        </w:rPr>
      </w:pPr>
      <w:proofErr w:type="spellStart"/>
      <w:proofErr w:type="gramStart"/>
      <w:r>
        <w:rPr>
          <w:lang w:val="es-AR"/>
        </w:rPr>
        <w:t>gui.glade</w:t>
      </w:r>
      <w:proofErr w:type="spellEnd"/>
      <w:proofErr w:type="gramEnd"/>
      <w:r>
        <w:rPr>
          <w:lang w:val="es-AR"/>
        </w:rPr>
        <w:t xml:space="preserve"> es donde se define la interfaz gráfica.</w:t>
      </w:r>
    </w:p>
    <w:p w14:paraId="28D35986" w14:textId="4F1E4371" w:rsidR="00CC1DD6" w:rsidRDefault="00CC1DD6" w:rsidP="00CC1DD6">
      <w:pPr>
        <w:pStyle w:val="ListBullet"/>
        <w:numPr>
          <w:ilvl w:val="0"/>
          <w:numId w:val="0"/>
        </w:numPr>
        <w:rPr>
          <w:lang w:val="es-AR"/>
        </w:rPr>
      </w:pPr>
    </w:p>
    <w:p w14:paraId="570E371E" w14:textId="10D7ABDE" w:rsidR="00CC1DD6" w:rsidRDefault="34B45859" w:rsidP="00CC1DD6">
      <w:pPr>
        <w:pStyle w:val="ListBullet"/>
        <w:numPr>
          <w:ilvl w:val="0"/>
          <w:numId w:val="0"/>
        </w:numPr>
        <w:rPr>
          <w:lang w:val="es-AR"/>
        </w:rPr>
      </w:pPr>
      <w:r w:rsidRPr="34B45859">
        <w:rPr>
          <w:lang w:val="es-AR"/>
        </w:rPr>
        <w:t xml:space="preserve">Una visión </w:t>
      </w:r>
      <w:r w:rsidR="008A5CEE" w:rsidRPr="34B45859">
        <w:rPr>
          <w:lang w:val="es-AR"/>
        </w:rPr>
        <w:t>más</w:t>
      </w:r>
      <w:r w:rsidRPr="34B45859">
        <w:rPr>
          <w:lang w:val="es-AR"/>
        </w:rPr>
        <w:t xml:space="preserve"> detallada de los módulos, funciones, estructuras, miembros y </w:t>
      </w:r>
      <w:r w:rsidR="008A5CEE" w:rsidRPr="34B45859">
        <w:rPr>
          <w:lang w:val="es-AR"/>
        </w:rPr>
        <w:t>gráficos</w:t>
      </w:r>
      <w:r w:rsidRPr="34B45859">
        <w:rPr>
          <w:lang w:val="es-AR"/>
        </w:rPr>
        <w:t xml:space="preserve"> de dependencias se puede obtener a partir de la documentación entregada junto a este informe. También, claro está, puede verse en el código fuente mismo.</w:t>
      </w:r>
    </w:p>
    <w:p w14:paraId="3F01A661" w14:textId="5F7EDD1A" w:rsidR="00544730" w:rsidRPr="00544730" w:rsidRDefault="003538C3" w:rsidP="00544730">
      <w:pPr>
        <w:pStyle w:val="Heading2"/>
        <w:rPr>
          <w:lang w:val="es-AR"/>
        </w:rPr>
      </w:pPr>
      <w:r w:rsidRPr="00544730">
        <w:rPr>
          <w:lang w:val="es-AR"/>
        </w:rPr>
        <w:t>Comunicación</w:t>
      </w:r>
    </w:p>
    <w:p w14:paraId="55662172" w14:textId="16EB4786" w:rsidR="00450874" w:rsidRDefault="00DA5EED" w:rsidP="00DA5EED">
      <w:pPr>
        <w:rPr>
          <w:lang w:val="es-AR"/>
        </w:rPr>
      </w:pPr>
      <w:r w:rsidRPr="00DA5EED">
        <w:rPr>
          <w:lang w:val="es-AR"/>
        </w:rPr>
        <w:t>Para la comunicación entre co</w:t>
      </w:r>
      <w:r>
        <w:rPr>
          <w:lang w:val="es-AR"/>
        </w:rPr>
        <w:t xml:space="preserve">mputadoras se utilizamos </w:t>
      </w:r>
      <w:r w:rsidRPr="00DA5EED">
        <w:rPr>
          <w:rStyle w:val="Emphasis"/>
          <w:lang w:val="es-AR"/>
        </w:rPr>
        <w:t>sockets</w:t>
      </w:r>
      <w:r w:rsidRPr="00DA5EED">
        <w:rPr>
          <w:lang w:val="es-AR"/>
        </w:rPr>
        <w:t>.</w:t>
      </w:r>
      <w:r>
        <w:rPr>
          <w:lang w:val="es-AR"/>
        </w:rPr>
        <w:t xml:space="preserve"> </w:t>
      </w:r>
      <w:r w:rsidR="00450874">
        <w:rPr>
          <w:lang w:val="es-AR"/>
        </w:rPr>
        <w:t>Si se opta por crear una partida, se crea un socket y queda a la escucha de un oponente. Si se intenta unir a una partida, se crea un socket e intenta conectarse a la dirección y puerto ingresados por el usuario. Una vez establecida la conexión, no hay diferencia entre el que creo la partida y el que se unió. No hay noción de cliente ni de servidor, ambos jugadores son iguales.</w:t>
      </w:r>
    </w:p>
    <w:p w14:paraId="675DF024" w14:textId="58FBEF88" w:rsidR="00450874" w:rsidRDefault="00450874" w:rsidP="00DA5EED">
      <w:pPr>
        <w:rPr>
          <w:lang w:val="es-AR"/>
        </w:rPr>
      </w:pPr>
      <w:r>
        <w:rPr>
          <w:lang w:val="es-AR"/>
        </w:rPr>
        <w:t xml:space="preserve">Debido a que el juego avanza completamente por turnos, no fue necesario crear un protocolo de comunicación, ya que siempre que espero un mensaje, se exactamente </w:t>
      </w:r>
      <w:r w:rsidR="00E33A03">
        <w:rPr>
          <w:lang w:val="es-AR"/>
        </w:rPr>
        <w:t>qué</w:t>
      </w:r>
      <w:r>
        <w:rPr>
          <w:lang w:val="es-AR"/>
        </w:rPr>
        <w:t xml:space="preserve"> tipo de mensaje me va a llegar.</w:t>
      </w:r>
    </w:p>
    <w:p w14:paraId="47605155" w14:textId="7F41F401" w:rsidR="007D5A3F" w:rsidRDefault="00F37B9C" w:rsidP="00F37B9C">
      <w:pPr>
        <w:pStyle w:val="Heading2"/>
        <w:rPr>
          <w:noProof/>
          <w:lang w:val="es-AR"/>
        </w:rPr>
      </w:pPr>
      <w:r>
        <w:rPr>
          <w:noProof/>
          <w:lang w:val="es-AR"/>
        </w:rPr>
        <w:lastRenderedPageBreak/>
        <w:t>Implementacion</w:t>
      </w:r>
    </w:p>
    <w:p w14:paraId="203AD9A1" w14:textId="78FCF4E3" w:rsidR="00F37B9C" w:rsidRDefault="00F37B9C" w:rsidP="00F37B9C">
      <w:pPr>
        <w:rPr>
          <w:lang w:val="es-AR"/>
        </w:rPr>
      </w:pPr>
      <w:r>
        <w:rPr>
          <w:lang w:val="es-AR"/>
        </w:rPr>
        <w:t>Los archivos fuente han sido enviados a la catedra</w:t>
      </w:r>
      <w:r w:rsidR="00C530C5">
        <w:rPr>
          <w:lang w:val="es-AR"/>
        </w:rPr>
        <w:t xml:space="preserve"> junto a este documento</w:t>
      </w:r>
      <w:r>
        <w:rPr>
          <w:lang w:val="es-AR"/>
        </w:rPr>
        <w:t>.</w:t>
      </w:r>
      <w:r w:rsidR="006F4FEC">
        <w:rPr>
          <w:lang w:val="es-AR"/>
        </w:rPr>
        <w:t xml:space="preserve"> Además</w:t>
      </w:r>
      <w:r>
        <w:rPr>
          <w:lang w:val="es-AR"/>
        </w:rPr>
        <w:t xml:space="preserve">, un repositorio con los mismos </w:t>
      </w:r>
      <w:r w:rsidR="006F4FEC">
        <w:rPr>
          <w:lang w:val="es-AR"/>
        </w:rPr>
        <w:t>está</w:t>
      </w:r>
      <w:r>
        <w:rPr>
          <w:lang w:val="es-AR"/>
        </w:rPr>
        <w:t xml:space="preserve"> disponible en</w:t>
      </w:r>
      <w:r w:rsidR="006F4FEC">
        <w:rPr>
          <w:lang w:val="es-AR"/>
        </w:rPr>
        <w:t xml:space="preserve"> github.com/nlandau91/</w:t>
      </w:r>
      <w:proofErr w:type="spellStart"/>
      <w:r w:rsidR="006F4FEC">
        <w:rPr>
          <w:lang w:val="es-AR"/>
        </w:rPr>
        <w:t>SD_Batalla_Naval</w:t>
      </w:r>
      <w:proofErr w:type="spellEnd"/>
    </w:p>
    <w:p w14:paraId="1B4BAD3E" w14:textId="1139E247" w:rsidR="00C530C5" w:rsidRDefault="00C530C5" w:rsidP="00C530C5">
      <w:pPr>
        <w:pStyle w:val="Heading2"/>
        <w:rPr>
          <w:lang w:val="es-AR"/>
        </w:rPr>
      </w:pPr>
      <w:r>
        <w:rPr>
          <w:lang w:val="es-AR"/>
        </w:rPr>
        <w:t>Instalación</w:t>
      </w:r>
    </w:p>
    <w:p w14:paraId="74AA7670" w14:textId="334FA440" w:rsidR="00C530C5" w:rsidRPr="00093391" w:rsidRDefault="00C530C5" w:rsidP="00C530C5">
      <w:pPr>
        <w:rPr>
          <w:lang w:val="es-AR"/>
        </w:rPr>
      </w:pPr>
      <w:r>
        <w:rPr>
          <w:lang w:val="es-AR"/>
        </w:rPr>
        <w:t xml:space="preserve">Estos pasos están pensados para distribuciones basadas en </w:t>
      </w:r>
      <w:r w:rsidR="00093391" w:rsidRPr="00093391">
        <w:rPr>
          <w:rStyle w:val="Emphasis"/>
          <w:lang w:val="es-AR"/>
        </w:rPr>
        <w:t>D</w:t>
      </w:r>
      <w:r w:rsidR="00093391">
        <w:rPr>
          <w:rStyle w:val="Emphasis"/>
          <w:lang w:val="es-AR"/>
        </w:rPr>
        <w:t>ebian</w:t>
      </w:r>
    </w:p>
    <w:p w14:paraId="515F5120" w14:textId="26906D20" w:rsidR="00C530C5" w:rsidRDefault="00C530C5" w:rsidP="00C530C5">
      <w:pPr>
        <w:rPr>
          <w:lang w:val="es-AR"/>
        </w:rPr>
      </w:pPr>
      <w:r>
        <w:rPr>
          <w:lang w:val="es-AR"/>
        </w:rPr>
        <w:t xml:space="preserve">Primero, es necesario instalar </w:t>
      </w:r>
      <w:proofErr w:type="spellStart"/>
      <w:r>
        <w:rPr>
          <w:lang w:val="es-AR"/>
        </w:rPr>
        <w:t>glade</w:t>
      </w:r>
      <w:proofErr w:type="spellEnd"/>
      <w:r>
        <w:rPr>
          <w:lang w:val="es-AR"/>
        </w:rPr>
        <w:t>:</w:t>
      </w:r>
    </w:p>
    <w:p w14:paraId="6984511D" w14:textId="5F4D3461" w:rsidR="00C530C5" w:rsidRPr="00C530C5" w:rsidRDefault="00C530C5" w:rsidP="00C530C5">
      <w:pPr>
        <w:pStyle w:val="ListBullet"/>
      </w:pPr>
      <w:r w:rsidRPr="00C530C5">
        <w:t xml:space="preserve">$ </w:t>
      </w:r>
      <w:proofErr w:type="spellStart"/>
      <w:r w:rsidRPr="00C530C5">
        <w:t>sudo</w:t>
      </w:r>
      <w:proofErr w:type="spellEnd"/>
      <w:r w:rsidRPr="00C530C5">
        <w:t xml:space="preserve"> apt-get update -y</w:t>
      </w:r>
    </w:p>
    <w:p w14:paraId="190C6FBF" w14:textId="5F2BFC95" w:rsidR="00C530C5" w:rsidRDefault="00C530C5" w:rsidP="00C530C5">
      <w:pPr>
        <w:pStyle w:val="ListBullet"/>
      </w:pPr>
      <w:r w:rsidRPr="00C530C5">
        <w:t>$</w:t>
      </w:r>
      <w:r>
        <w:t xml:space="preserve"> </w:t>
      </w:r>
      <w:proofErr w:type="spellStart"/>
      <w:r>
        <w:t>sudo</w:t>
      </w:r>
      <w:proofErr w:type="spellEnd"/>
      <w:r>
        <w:t xml:space="preserve"> apt-get install -y glade</w:t>
      </w:r>
    </w:p>
    <w:p w14:paraId="3585BE3E" w14:textId="77777777" w:rsidR="00C530C5" w:rsidRDefault="00C530C5" w:rsidP="00C530C5">
      <w:pPr>
        <w:pStyle w:val="ListBullet"/>
        <w:numPr>
          <w:ilvl w:val="0"/>
          <w:numId w:val="0"/>
        </w:numPr>
      </w:pPr>
    </w:p>
    <w:p w14:paraId="09485D5A" w14:textId="17EE9687" w:rsidR="00C530C5" w:rsidRDefault="00C530C5" w:rsidP="00C530C5">
      <w:r w:rsidRPr="00104141">
        <w:rPr>
          <w:lang w:val="es-AR"/>
        </w:rPr>
        <w:t>En caso</w:t>
      </w:r>
      <w:r>
        <w:t xml:space="preserve"> de error:</w:t>
      </w:r>
    </w:p>
    <w:p w14:paraId="42CF62CF" w14:textId="66E02065" w:rsidR="00C530C5" w:rsidRDefault="00C530C5" w:rsidP="00C530C5">
      <w:pPr>
        <w:pStyle w:val="ListBullet"/>
      </w:pPr>
      <w:r w:rsidRPr="00C530C5">
        <w:t xml:space="preserve">$ </w:t>
      </w:r>
      <w:proofErr w:type="spellStart"/>
      <w:r w:rsidRPr="00C530C5">
        <w:t>sudo</w:t>
      </w:r>
      <w:proofErr w:type="spellEnd"/>
      <w:r w:rsidRPr="00C530C5">
        <w:t xml:space="preserve"> apt-get update --fix-missing</w:t>
      </w:r>
    </w:p>
    <w:p w14:paraId="3F47B4A8" w14:textId="77777777" w:rsidR="00C530C5" w:rsidRPr="00C530C5" w:rsidRDefault="00C530C5" w:rsidP="00C530C5">
      <w:pPr>
        <w:pStyle w:val="ListBullet"/>
        <w:numPr>
          <w:ilvl w:val="0"/>
          <w:numId w:val="0"/>
        </w:numPr>
      </w:pPr>
    </w:p>
    <w:p w14:paraId="37117E6D" w14:textId="3CEA7570" w:rsidR="00C530C5" w:rsidRDefault="00C530C5" w:rsidP="00C530C5">
      <w:pPr>
        <w:rPr>
          <w:lang w:val="es-AR"/>
        </w:rPr>
      </w:pPr>
      <w:r w:rsidRPr="00C530C5">
        <w:rPr>
          <w:lang w:val="es-AR"/>
        </w:rPr>
        <w:t>Y volver a intentar los c</w:t>
      </w:r>
      <w:r>
        <w:rPr>
          <w:lang w:val="es-AR"/>
        </w:rPr>
        <w:t>omandos anteriores</w:t>
      </w:r>
    </w:p>
    <w:p w14:paraId="09A80C74" w14:textId="06F891AE" w:rsidR="00C530C5" w:rsidRDefault="00C530C5" w:rsidP="00C530C5">
      <w:pPr>
        <w:rPr>
          <w:lang w:val="es-AR"/>
        </w:rPr>
      </w:pPr>
      <w:r>
        <w:rPr>
          <w:lang w:val="es-AR"/>
        </w:rPr>
        <w:t xml:space="preserve">Una vez instalado </w:t>
      </w:r>
      <w:proofErr w:type="spellStart"/>
      <w:r>
        <w:rPr>
          <w:lang w:val="es-AR"/>
        </w:rPr>
        <w:t>glade</w:t>
      </w:r>
      <w:proofErr w:type="spellEnd"/>
      <w:r>
        <w:rPr>
          <w:lang w:val="es-AR"/>
        </w:rPr>
        <w:t xml:space="preserve">, utilizar el script de </w:t>
      </w:r>
      <w:proofErr w:type="spellStart"/>
      <w:r>
        <w:rPr>
          <w:lang w:val="es-AR"/>
        </w:rPr>
        <w:t>make</w:t>
      </w:r>
      <w:proofErr w:type="spellEnd"/>
      <w:r>
        <w:rPr>
          <w:lang w:val="es-AR"/>
        </w:rPr>
        <w:t xml:space="preserve"> provisto:</w:t>
      </w:r>
    </w:p>
    <w:p w14:paraId="08F96A53" w14:textId="0A87F760" w:rsidR="00C530C5" w:rsidRDefault="00C530C5" w:rsidP="00C530C5">
      <w:pPr>
        <w:pStyle w:val="ListBullet"/>
        <w:rPr>
          <w:lang w:val="es-AR"/>
        </w:rPr>
      </w:pPr>
      <w:r w:rsidRPr="00C530C5">
        <w:rPr>
          <w:lang w:val="es-AR"/>
        </w:rPr>
        <w:t>$</w:t>
      </w:r>
      <w:r>
        <w:rPr>
          <w:lang w:val="es-AR"/>
        </w:rPr>
        <w:t xml:space="preserve"> </w:t>
      </w:r>
      <w:proofErr w:type="spellStart"/>
      <w:r w:rsidRPr="00C530C5">
        <w:rPr>
          <w:lang w:val="es-AR"/>
        </w:rPr>
        <w:t>make</w:t>
      </w:r>
      <w:proofErr w:type="spellEnd"/>
    </w:p>
    <w:p w14:paraId="1D29D3C0" w14:textId="5859BC53" w:rsidR="00C530C5" w:rsidRDefault="00C530C5" w:rsidP="00C530C5">
      <w:pPr>
        <w:pStyle w:val="ListBullet"/>
        <w:numPr>
          <w:ilvl w:val="0"/>
          <w:numId w:val="0"/>
        </w:numPr>
        <w:rPr>
          <w:lang w:val="es-AR"/>
        </w:rPr>
      </w:pPr>
      <w:r>
        <w:rPr>
          <w:lang w:val="es-AR"/>
        </w:rPr>
        <w:t>Y ahora solo queda ejecutar el programa</w:t>
      </w:r>
    </w:p>
    <w:p w14:paraId="059A9AA4" w14:textId="2CF9EC72" w:rsidR="00C530C5" w:rsidRPr="00C530C5" w:rsidRDefault="00C530C5" w:rsidP="00C530C5">
      <w:pPr>
        <w:pStyle w:val="ListBullet"/>
        <w:rPr>
          <w:lang w:val="es-AR"/>
        </w:rPr>
      </w:pPr>
      <w:proofErr w:type="gramStart"/>
      <w:r>
        <w:rPr>
          <w:lang w:val="es-AR"/>
        </w:rPr>
        <w:t>$ .</w:t>
      </w:r>
      <w:proofErr w:type="gramEnd"/>
      <w:r>
        <w:rPr>
          <w:lang w:val="es-AR"/>
        </w:rPr>
        <w:t>/ejecutable</w:t>
      </w:r>
    </w:p>
    <w:sectPr w:rsidR="00C530C5" w:rsidRPr="00C530C5" w:rsidSect="00A06E32">
      <w:headerReference w:type="even" r:id="rId16"/>
      <w:headerReference w:type="default" r:id="rId17"/>
      <w:footerReference w:type="even" r:id="rId18"/>
      <w:footerReference w:type="default" r:id="rId19"/>
      <w:headerReference w:type="first" r:id="rId20"/>
      <w:footerReference w:type="first" r:id="rId21"/>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614D6" w14:textId="77777777" w:rsidR="00A84879" w:rsidRDefault="00A84879" w:rsidP="008606AB">
      <w:r>
        <w:separator/>
      </w:r>
    </w:p>
  </w:endnote>
  <w:endnote w:type="continuationSeparator" w:id="0">
    <w:p w14:paraId="23DC2A43" w14:textId="77777777" w:rsidR="00A84879" w:rsidRDefault="00A84879"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D1E7" w14:textId="77777777" w:rsidR="00A84879" w:rsidRDefault="00A848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0C541" w14:textId="5C58B992" w:rsidR="00A84879" w:rsidRPr="00A84879" w:rsidRDefault="008A5CEE" w:rsidP="00E81B4B">
    <w:pPr>
      <w:pStyle w:val="Footer"/>
      <w:rPr>
        <w:lang w:val="es-AR"/>
      </w:rPr>
    </w:pPr>
    <w:sdt>
      <w:sdtPr>
        <w:rPr>
          <w:lang w:val="es-AR"/>
        </w:rPr>
        <w:alias w:val="Title"/>
        <w:tag w:val=""/>
        <w:id w:val="-1461030722"/>
        <w:placeholder>
          <w:docPart w:val="0D34AD05DA374716A2773C8ECE51C6F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84879" w:rsidRPr="00A84879">
          <w:rPr>
            <w:lang w:val="es-AR"/>
          </w:rPr>
          <w:t>Sistemas Distribuidos</w:t>
        </w:r>
      </w:sdtContent>
    </w:sdt>
    <w:r w:rsidR="00A84879" w:rsidRPr="00A84879">
      <w:rPr>
        <w:lang w:val="es-AR"/>
      </w:rPr>
      <w:t xml:space="preserve"> </w:t>
    </w:r>
    <w:r w:rsidR="00A84879" w:rsidRPr="00A84879">
      <w:rPr>
        <w:lang w:val="es-AR"/>
      </w:rPr>
      <w:tab/>
    </w:r>
    <w:r w:rsidR="00A84879" w:rsidRPr="00A84879">
      <w:rPr>
        <w:lang w:val="es-AR"/>
      </w:rPr>
      <w:tab/>
    </w:r>
    <w:sdt>
      <w:sdtPr>
        <w:rPr>
          <w:lang w:val="es-AR"/>
        </w:rPr>
        <w:id w:val="1328789105"/>
        <w:docPartObj>
          <w:docPartGallery w:val="Page Numbers (Bottom of Page)"/>
          <w:docPartUnique/>
        </w:docPartObj>
      </w:sdtPr>
      <w:sdtEndPr/>
      <w:sdtContent>
        <w:r w:rsidR="00A84879" w:rsidRPr="00A84879">
          <w:rPr>
            <w:rStyle w:val="PageNumber"/>
            <w:noProof/>
            <w:highlight w:val="lightGray"/>
            <w:lang w:val="es-AR"/>
          </w:rPr>
          <mc:AlternateContent>
            <mc:Choice Requires="wps">
              <w:drawing>
                <wp:anchor distT="0" distB="0" distL="114300" distR="114300" simplePos="0" relativeHeight="251659264" behindDoc="1" locked="0" layoutInCell="1" allowOverlap="1" wp14:anchorId="5C0464DF" wp14:editId="2F9EAC42">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adec="http://schemas.microsoft.com/office/drawing/2017/decorative" xmlns:a="http://schemas.openxmlformats.org/drawingml/2006/main">
              <w:pict>
                <v:rect id="Rectangle 7"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spid="_x0000_s1026" fillcolor="#d3d3d3" stroked="f" strokeweight="1pt" w14:anchorId="15EFD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w10:wrap anchorx="page" anchory="page"/>
                </v:rect>
              </w:pict>
            </mc:Fallback>
          </mc:AlternateContent>
        </w:r>
        <w:r w:rsidR="00A84879" w:rsidRPr="00A84879">
          <w:rPr>
            <w:rStyle w:val="PageNumber"/>
            <w:highlight w:val="lightGray"/>
            <w:lang w:val="es-AR"/>
          </w:rPr>
          <w:fldChar w:fldCharType="begin"/>
        </w:r>
        <w:r w:rsidR="00A84879" w:rsidRPr="00A84879">
          <w:rPr>
            <w:rStyle w:val="PageNumber"/>
            <w:highlight w:val="lightGray"/>
            <w:lang w:val="es-AR"/>
          </w:rPr>
          <w:instrText xml:space="preserve"> PAGE   \* MERGEFORMAT </w:instrText>
        </w:r>
        <w:r w:rsidR="00A84879" w:rsidRPr="00A84879">
          <w:rPr>
            <w:rStyle w:val="PageNumber"/>
            <w:highlight w:val="lightGray"/>
            <w:lang w:val="es-AR"/>
          </w:rPr>
          <w:fldChar w:fldCharType="separate"/>
        </w:r>
        <w:r w:rsidR="00A84879" w:rsidRPr="00A84879">
          <w:rPr>
            <w:rStyle w:val="PageNumber"/>
            <w:highlight w:val="lightGray"/>
            <w:lang w:val="es-AR"/>
          </w:rPr>
          <w:t>1</w:t>
        </w:r>
        <w:r w:rsidR="00A84879" w:rsidRPr="00A84879">
          <w:rPr>
            <w:rStyle w:val="PageNumber"/>
            <w:highlight w:val="lightGray"/>
            <w:lang w:val="es-AR"/>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512E7" w14:textId="77777777" w:rsidR="00A84879" w:rsidRDefault="00A84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C31BF" w14:textId="77777777" w:rsidR="00A84879" w:rsidRDefault="00A84879" w:rsidP="008606AB">
      <w:r>
        <w:separator/>
      </w:r>
    </w:p>
  </w:footnote>
  <w:footnote w:type="continuationSeparator" w:id="0">
    <w:p w14:paraId="72D92793" w14:textId="77777777" w:rsidR="00A84879" w:rsidRDefault="00A84879"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0DFEA" w14:textId="77777777" w:rsidR="00A84879" w:rsidRDefault="00A84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31924" w14:textId="77777777" w:rsidR="00A84879" w:rsidRDefault="00A84879">
    <w:pPr>
      <w:pStyle w:val="Header"/>
    </w:pPr>
    <w:r>
      <w:rPr>
        <w:noProof/>
      </w:rPr>
      <mc:AlternateContent>
        <mc:Choice Requires="wps">
          <w:drawing>
            <wp:anchor distT="0" distB="0" distL="114300" distR="114300" simplePos="0" relativeHeight="251658239" behindDoc="1" locked="0" layoutInCell="1" allowOverlap="1" wp14:anchorId="21A0F0BD" wp14:editId="36404E30">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adec="http://schemas.microsoft.com/office/drawing/2017/decorative" xmlns:a="http://schemas.openxmlformats.org/drawingml/2006/main">
          <w:pict>
            <v:rect id="Rectangle 15"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spid="_x0000_s1026" filled="f" strokecolor="#d3d3d3" strokeweight="20pt" w14:anchorId="3DB2AC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415EF" w14:textId="77777777" w:rsidR="00A84879" w:rsidRDefault="00A84879">
    <w:pPr>
      <w:pStyle w:val="Header"/>
    </w:pPr>
    <w:r>
      <w:rPr>
        <w:noProof/>
      </w:rPr>
      <mc:AlternateContent>
        <mc:Choice Requires="wps">
          <w:drawing>
            <wp:anchor distT="0" distB="0" distL="114300" distR="114300" simplePos="0" relativeHeight="251661312" behindDoc="1" locked="0" layoutInCell="1" allowOverlap="1" wp14:anchorId="7543335E" wp14:editId="2E16A3B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adec="http://schemas.microsoft.com/office/drawing/2017/decorative" xmlns:a="http://schemas.openxmlformats.org/drawingml/2006/main">
          <w:pict>
            <v:rect id="Rectangle 1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spid="_x0000_s1026" filled="f" strokecolor="#d3d3d3" strokeweight="20pt" w14:anchorId="3FAF9A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540E0"/>
    <w:multiLevelType w:val="hybridMultilevel"/>
    <w:tmpl w:val="1E6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64331"/>
    <w:multiLevelType w:val="hybridMultilevel"/>
    <w:tmpl w:val="E812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C275BD"/>
    <w:multiLevelType w:val="hybridMultilevel"/>
    <w:tmpl w:val="6BFA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3" w15:restartNumberingAfterBreak="0">
    <w:nsid w:val="6E1600EE"/>
    <w:multiLevelType w:val="hybridMultilevel"/>
    <w:tmpl w:val="AE1282C0"/>
    <w:lvl w:ilvl="0" w:tplc="633A1C8C">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10"/>
  </w:num>
  <w:num w:numId="5">
    <w:abstractNumId w:val="5"/>
  </w:num>
  <w:num w:numId="6">
    <w:abstractNumId w:val="6"/>
  </w:num>
  <w:num w:numId="7">
    <w:abstractNumId w:val="4"/>
  </w:num>
  <w:num w:numId="8">
    <w:abstractNumId w:val="9"/>
  </w:num>
  <w:num w:numId="9">
    <w:abstractNumId w:val="1"/>
  </w:num>
  <w:num w:numId="10">
    <w:abstractNumId w:val="12"/>
  </w:num>
  <w:num w:numId="11">
    <w:abstractNumId w:val="0"/>
  </w:num>
  <w:num w:numId="12">
    <w:abstractNumId w:val="13"/>
  </w:num>
  <w:num w:numId="13">
    <w:abstractNumId w:val="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C3"/>
    <w:rsid w:val="000040C5"/>
    <w:rsid w:val="0002791A"/>
    <w:rsid w:val="0003687F"/>
    <w:rsid w:val="000630AD"/>
    <w:rsid w:val="0009280B"/>
    <w:rsid w:val="00093391"/>
    <w:rsid w:val="000B40D3"/>
    <w:rsid w:val="00104141"/>
    <w:rsid w:val="001307F2"/>
    <w:rsid w:val="0014404E"/>
    <w:rsid w:val="00157987"/>
    <w:rsid w:val="00224640"/>
    <w:rsid w:val="00233809"/>
    <w:rsid w:val="00240FC4"/>
    <w:rsid w:val="002521CA"/>
    <w:rsid w:val="002868AC"/>
    <w:rsid w:val="002E626B"/>
    <w:rsid w:val="003022AB"/>
    <w:rsid w:val="0030312F"/>
    <w:rsid w:val="003515DC"/>
    <w:rsid w:val="003538C3"/>
    <w:rsid w:val="00381BA0"/>
    <w:rsid w:val="003D656E"/>
    <w:rsid w:val="0041461A"/>
    <w:rsid w:val="0043215A"/>
    <w:rsid w:val="00450874"/>
    <w:rsid w:val="0046798E"/>
    <w:rsid w:val="004A20D6"/>
    <w:rsid w:val="004A38EC"/>
    <w:rsid w:val="004B2E9C"/>
    <w:rsid w:val="004B6BC3"/>
    <w:rsid w:val="004D14EE"/>
    <w:rsid w:val="004D6E68"/>
    <w:rsid w:val="004E39FD"/>
    <w:rsid w:val="004F260A"/>
    <w:rsid w:val="00516639"/>
    <w:rsid w:val="0052261B"/>
    <w:rsid w:val="00524BAE"/>
    <w:rsid w:val="00537A30"/>
    <w:rsid w:val="00544730"/>
    <w:rsid w:val="00552BC9"/>
    <w:rsid w:val="00563311"/>
    <w:rsid w:val="0058022C"/>
    <w:rsid w:val="005979D4"/>
    <w:rsid w:val="005B2E47"/>
    <w:rsid w:val="005B34DF"/>
    <w:rsid w:val="005D7EFC"/>
    <w:rsid w:val="00610A83"/>
    <w:rsid w:val="00615616"/>
    <w:rsid w:val="00654740"/>
    <w:rsid w:val="00671403"/>
    <w:rsid w:val="00692F0D"/>
    <w:rsid w:val="006C08BD"/>
    <w:rsid w:val="006C67DE"/>
    <w:rsid w:val="006E1E2D"/>
    <w:rsid w:val="006F4FEC"/>
    <w:rsid w:val="006F544B"/>
    <w:rsid w:val="00720DC0"/>
    <w:rsid w:val="0074607A"/>
    <w:rsid w:val="007B04B0"/>
    <w:rsid w:val="007D5A3F"/>
    <w:rsid w:val="0080749A"/>
    <w:rsid w:val="008606AB"/>
    <w:rsid w:val="008A0D41"/>
    <w:rsid w:val="008A5CEE"/>
    <w:rsid w:val="008D187A"/>
    <w:rsid w:val="008D25F7"/>
    <w:rsid w:val="008F1B7F"/>
    <w:rsid w:val="008F4289"/>
    <w:rsid w:val="009055DF"/>
    <w:rsid w:val="009177B2"/>
    <w:rsid w:val="00943598"/>
    <w:rsid w:val="00950B0F"/>
    <w:rsid w:val="00955FF3"/>
    <w:rsid w:val="0098733A"/>
    <w:rsid w:val="009A5E7C"/>
    <w:rsid w:val="009F6597"/>
    <w:rsid w:val="00A0684D"/>
    <w:rsid w:val="00A069DE"/>
    <w:rsid w:val="00A06E32"/>
    <w:rsid w:val="00A32524"/>
    <w:rsid w:val="00A55B15"/>
    <w:rsid w:val="00A777EF"/>
    <w:rsid w:val="00A84879"/>
    <w:rsid w:val="00A91398"/>
    <w:rsid w:val="00AB45CE"/>
    <w:rsid w:val="00AB60FA"/>
    <w:rsid w:val="00AD010B"/>
    <w:rsid w:val="00B26DBD"/>
    <w:rsid w:val="00B30030"/>
    <w:rsid w:val="00B4286F"/>
    <w:rsid w:val="00B5279B"/>
    <w:rsid w:val="00B71E3C"/>
    <w:rsid w:val="00B72205"/>
    <w:rsid w:val="00B726D8"/>
    <w:rsid w:val="00B81AAE"/>
    <w:rsid w:val="00B9660E"/>
    <w:rsid w:val="00BA15AE"/>
    <w:rsid w:val="00BB76A1"/>
    <w:rsid w:val="00C13772"/>
    <w:rsid w:val="00C16233"/>
    <w:rsid w:val="00C31B26"/>
    <w:rsid w:val="00C530C5"/>
    <w:rsid w:val="00C5543E"/>
    <w:rsid w:val="00C6208F"/>
    <w:rsid w:val="00C96E5D"/>
    <w:rsid w:val="00CC0EDB"/>
    <w:rsid w:val="00CC1DD6"/>
    <w:rsid w:val="00CD01D6"/>
    <w:rsid w:val="00D05B00"/>
    <w:rsid w:val="00D27F37"/>
    <w:rsid w:val="00D359E1"/>
    <w:rsid w:val="00D54778"/>
    <w:rsid w:val="00D6410D"/>
    <w:rsid w:val="00D8227D"/>
    <w:rsid w:val="00DA3C9D"/>
    <w:rsid w:val="00DA5EED"/>
    <w:rsid w:val="00DE2209"/>
    <w:rsid w:val="00DF799F"/>
    <w:rsid w:val="00E20E57"/>
    <w:rsid w:val="00E25ADD"/>
    <w:rsid w:val="00E33A03"/>
    <w:rsid w:val="00E81B4B"/>
    <w:rsid w:val="00EB6826"/>
    <w:rsid w:val="00EC7EB3"/>
    <w:rsid w:val="00ED7F81"/>
    <w:rsid w:val="00F005BB"/>
    <w:rsid w:val="00F026F3"/>
    <w:rsid w:val="00F03E09"/>
    <w:rsid w:val="00F04116"/>
    <w:rsid w:val="00F04CC8"/>
    <w:rsid w:val="00F37B9C"/>
    <w:rsid w:val="00F45333"/>
    <w:rsid w:val="00FA2A95"/>
    <w:rsid w:val="00FC12E7"/>
    <w:rsid w:val="00FD48D3"/>
    <w:rsid w:val="34B45859"/>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48B3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cni\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A6948C7CD341C68C9B6CFE03C00CDD"/>
        <w:category>
          <w:name w:val="General"/>
          <w:gallery w:val="placeholder"/>
        </w:category>
        <w:types>
          <w:type w:val="bbPlcHdr"/>
        </w:types>
        <w:behaviors>
          <w:behavior w:val="content"/>
        </w:behaviors>
        <w:guid w:val="{1DADA58A-EA27-4210-9A05-6E4813226A3F}"/>
      </w:docPartPr>
      <w:docPartBody>
        <w:p w:rsidR="00281312" w:rsidRDefault="00D567DD">
          <w:pPr>
            <w:pStyle w:val="D7A6948C7CD341C68C9B6CFE03C00CDD"/>
          </w:pPr>
          <w:r w:rsidRPr="000040C5">
            <w:t>Course title</w:t>
          </w:r>
        </w:p>
      </w:docPartBody>
    </w:docPart>
    <w:docPart>
      <w:docPartPr>
        <w:name w:val="0D34AD05DA374716A2773C8ECE51C6F2"/>
        <w:category>
          <w:name w:val="General"/>
          <w:gallery w:val="placeholder"/>
        </w:category>
        <w:types>
          <w:type w:val="bbPlcHdr"/>
        </w:types>
        <w:behaviors>
          <w:behavior w:val="content"/>
        </w:behaviors>
        <w:guid w:val="{399E39E8-DD39-455A-A098-444185F7F40A}"/>
      </w:docPartPr>
      <w:docPartBody>
        <w:p w:rsidR="00281312" w:rsidRDefault="00D567DD">
          <w:pPr>
            <w:pStyle w:val="0D34AD05DA374716A2773C8ECE51C6F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DD"/>
    <w:rsid w:val="00003C15"/>
    <w:rsid w:val="00281312"/>
    <w:rsid w:val="004D5E2C"/>
    <w:rsid w:val="00D5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F350B9ABA48C48FE83A272B838E5C497">
    <w:name w:val="F350B9ABA48C48FE83A272B838E5C497"/>
  </w:style>
  <w:style w:type="paragraph" w:customStyle="1" w:styleId="5DCBC8793C4640958D30F73147A743D2">
    <w:name w:val="5DCBC8793C4640958D30F73147A743D2"/>
  </w:style>
  <w:style w:type="paragraph" w:customStyle="1" w:styleId="D896B514E8F2410ABB4DA4B85DB7F416">
    <w:name w:val="D896B514E8F2410ABB4DA4B85DB7F416"/>
  </w:style>
  <w:style w:type="paragraph" w:customStyle="1" w:styleId="C5A921F64C6840F9884249DCE5FA04D5">
    <w:name w:val="C5A921F64C6840F9884249DCE5FA04D5"/>
  </w:style>
  <w:style w:type="paragraph" w:customStyle="1" w:styleId="2A5942A78AE54AA0A168EE2D37B78258">
    <w:name w:val="2A5942A78AE54AA0A168EE2D37B78258"/>
  </w:style>
  <w:style w:type="paragraph" w:customStyle="1" w:styleId="4EAA330C43B84D33A9699D8BAB1EF4C9">
    <w:name w:val="4EAA330C43B84D33A9699D8BAB1EF4C9"/>
  </w:style>
  <w:style w:type="paragraph" w:customStyle="1" w:styleId="C8D5A7D472384C6195668EA6E4B00373">
    <w:name w:val="C8D5A7D472384C6195668EA6E4B00373"/>
  </w:style>
  <w:style w:type="paragraph" w:customStyle="1" w:styleId="6615AA7380FD4580B7B17F24FCD48959">
    <w:name w:val="6615AA7380FD4580B7B17F24FCD48959"/>
  </w:style>
  <w:style w:type="paragraph" w:customStyle="1" w:styleId="D7A6948C7CD341C68C9B6CFE03C00CDD">
    <w:name w:val="D7A6948C7CD341C68C9B6CFE03C00CDD"/>
  </w:style>
  <w:style w:type="paragraph" w:customStyle="1" w:styleId="0742DDEE47F146B29597B690F9FB3D3F">
    <w:name w:val="0742DDEE47F146B29597B690F9FB3D3F"/>
  </w:style>
  <w:style w:type="paragraph" w:customStyle="1" w:styleId="80CE2A6D228D4C86846D3511BE5E0528">
    <w:name w:val="80CE2A6D228D4C86846D3511BE5E0528"/>
  </w:style>
  <w:style w:type="paragraph" w:customStyle="1" w:styleId="AB602EA5AAF84BD598F6271291335EFC">
    <w:name w:val="AB602EA5AAF84BD598F6271291335EFC"/>
  </w:style>
  <w:style w:type="paragraph" w:customStyle="1" w:styleId="A0A944EEB6BC4B58A241C04A813E1849">
    <w:name w:val="A0A944EEB6BC4B58A241C04A813E1849"/>
  </w:style>
  <w:style w:type="paragraph" w:customStyle="1" w:styleId="8EB9D9FC86784C74AE635AE5C01B6B3B">
    <w:name w:val="8EB9D9FC86784C74AE635AE5C01B6B3B"/>
  </w:style>
  <w:style w:type="paragraph" w:customStyle="1" w:styleId="5BC0F484A35B4756846F25C451D978C2">
    <w:name w:val="5BC0F484A35B4756846F25C451D978C2"/>
  </w:style>
  <w:style w:type="paragraph" w:customStyle="1" w:styleId="B2D3A11DFE454679A926810F36C7A5EE">
    <w:name w:val="B2D3A11DFE454679A926810F36C7A5EE"/>
  </w:style>
  <w:style w:type="paragraph" w:customStyle="1" w:styleId="E206B740F0D14D969E8E552C60C3E432">
    <w:name w:val="E206B740F0D14D969E8E552C60C3E432"/>
  </w:style>
  <w:style w:type="paragraph" w:customStyle="1" w:styleId="B1AEA0451A25413F83956FE0A265D44F">
    <w:name w:val="B1AEA0451A25413F83956FE0A265D44F"/>
  </w:style>
  <w:style w:type="paragraph" w:customStyle="1" w:styleId="E1DBCF9B75AC48F3B5F36EBB8F8C7F72">
    <w:name w:val="E1DBCF9B75AC48F3B5F36EBB8F8C7F72"/>
  </w:style>
  <w:style w:type="paragraph" w:customStyle="1" w:styleId="57600B3E6F3B4D09A5B7BFC6F6B63B62">
    <w:name w:val="57600B3E6F3B4D09A5B7BFC6F6B63B62"/>
  </w:style>
  <w:style w:type="paragraph" w:customStyle="1" w:styleId="B25B3145510A4808BF826B2C877688EC">
    <w:name w:val="B25B3145510A4808BF826B2C877688EC"/>
  </w:style>
  <w:style w:type="paragraph" w:customStyle="1" w:styleId="2720168BE3DB48B29A0A603CEB0684A3">
    <w:name w:val="2720168BE3DB48B29A0A603CEB0684A3"/>
  </w:style>
  <w:style w:type="paragraph" w:customStyle="1" w:styleId="855262E62C38443599B3B9F4381BF19C">
    <w:name w:val="855262E62C38443599B3B9F4381BF19C"/>
  </w:style>
  <w:style w:type="paragraph" w:customStyle="1" w:styleId="A0628193B7814033838469A0E051EB6C">
    <w:name w:val="A0628193B7814033838469A0E051EB6C"/>
  </w:style>
  <w:style w:type="paragraph" w:customStyle="1" w:styleId="B83063F49E884D4BA737F953846CE510">
    <w:name w:val="B83063F49E884D4BA737F953846CE510"/>
  </w:style>
  <w:style w:type="paragraph" w:customStyle="1" w:styleId="EE9C55064071427DA3E04925B3BC46F8">
    <w:name w:val="EE9C55064071427DA3E04925B3BC46F8"/>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69FEACF1F5D1457E89551DF0EB5C862F">
    <w:name w:val="69FEACF1F5D1457E89551DF0EB5C862F"/>
  </w:style>
  <w:style w:type="paragraph" w:customStyle="1" w:styleId="02F82454EBA443259B7818CEAD2EB586">
    <w:name w:val="02F82454EBA443259B7818CEAD2EB586"/>
  </w:style>
  <w:style w:type="paragraph" w:customStyle="1" w:styleId="6A4EC1B98CC14D66AC231617CE25ECCB">
    <w:name w:val="6A4EC1B98CC14D66AC231617CE25ECCB"/>
  </w:style>
  <w:style w:type="paragraph" w:customStyle="1" w:styleId="48C1CB58C34749BCB17BDF758AAA6159">
    <w:name w:val="48C1CB58C34749BCB17BDF758AAA6159"/>
  </w:style>
  <w:style w:type="paragraph" w:customStyle="1" w:styleId="AC4BF686EFDD4EEA8908DB35258C3EA9">
    <w:name w:val="AC4BF686EFDD4EEA8908DB35258C3EA9"/>
  </w:style>
  <w:style w:type="paragraph" w:customStyle="1" w:styleId="AA395F98D68A4AF3BDB0B071987D0BE8">
    <w:name w:val="AA395F98D68A4AF3BDB0B071987D0BE8"/>
  </w:style>
  <w:style w:type="paragraph" w:customStyle="1" w:styleId="7CDED5421E8444208A38FF107713D20A">
    <w:name w:val="7CDED5421E8444208A38FF107713D20A"/>
  </w:style>
  <w:style w:type="paragraph" w:customStyle="1" w:styleId="45D77A055CC7468BB66FFA8F201F86ED">
    <w:name w:val="45D77A055CC7468BB66FFA8F201F86ED"/>
  </w:style>
  <w:style w:type="paragraph" w:customStyle="1" w:styleId="0D34AD05DA374716A2773C8ECE51C6F2">
    <w:name w:val="0D34AD05DA374716A2773C8ECE51C6F2"/>
  </w:style>
  <w:style w:type="paragraph" w:customStyle="1" w:styleId="AC19653D1A24447C9E2349ABD928375E">
    <w:name w:val="AC19653D1A24447C9E2349ABD928375E"/>
  </w:style>
  <w:style w:type="paragraph" w:customStyle="1" w:styleId="584E99E0A2A345929221987CDD0C56E0">
    <w:name w:val="584E99E0A2A345929221987CDD0C56E0"/>
  </w:style>
  <w:style w:type="paragraph" w:customStyle="1" w:styleId="D82DC35A8B7D47958CD7B7636BC28701">
    <w:name w:val="D82DC35A8B7D47958CD7B7636BC28701"/>
  </w:style>
  <w:style w:type="paragraph" w:customStyle="1" w:styleId="DBD4F87A85CB4716B4CE538AFF2DE22F">
    <w:name w:val="DBD4F87A85CB4716B4CE538AFF2DE22F"/>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1871E16DAF184BEDA5F13B2CF914D837">
    <w:name w:val="1871E16DAF184BEDA5F13B2CF914D837"/>
  </w:style>
  <w:style w:type="paragraph" w:customStyle="1" w:styleId="1AD8E2DE56DB42C6A5C703B9DD239157">
    <w:name w:val="1AD8E2DE56DB42C6A5C703B9DD239157"/>
  </w:style>
  <w:style w:type="paragraph" w:customStyle="1" w:styleId="145E9BCF5DD947CC81EB44577D7DD178">
    <w:name w:val="145E9BCF5DD947CC81EB44577D7DD178"/>
  </w:style>
  <w:style w:type="paragraph" w:customStyle="1" w:styleId="A087542D68494756ACD19B4787B9AC84">
    <w:name w:val="A087542D68494756ACD19B4787B9AC84"/>
  </w:style>
  <w:style w:type="paragraph" w:customStyle="1" w:styleId="CFB60230285747C7A14CF86F2B6CA677">
    <w:name w:val="CFB60230285747C7A14CF86F2B6CA677"/>
  </w:style>
  <w:style w:type="paragraph" w:customStyle="1" w:styleId="7839515F03C44E53BAB173F1EB2D93F2">
    <w:name w:val="7839515F03C44E53BAB173F1EB2D93F2"/>
  </w:style>
  <w:style w:type="paragraph" w:customStyle="1" w:styleId="8D565FDD3CD643FD9079895C5E6DE850">
    <w:name w:val="8D565FDD3CD643FD9079895C5E6DE850"/>
  </w:style>
  <w:style w:type="paragraph" w:customStyle="1" w:styleId="4052D36BBE654361B2F490A4C6CEA583">
    <w:name w:val="4052D36BBE654361B2F490A4C6CEA583"/>
  </w:style>
  <w:style w:type="paragraph" w:customStyle="1" w:styleId="B93DA643310F4E79984070403819B6CE">
    <w:name w:val="B93DA643310F4E79984070403819B6CE"/>
    <w:rsid w:val="00D567DD"/>
  </w:style>
  <w:style w:type="paragraph" w:customStyle="1" w:styleId="44B9C9D3A19F49DF87FAFFCB82F68002">
    <w:name w:val="44B9C9D3A19F49DF87FAFFCB82F68002"/>
    <w:rsid w:val="00D567DD"/>
  </w:style>
  <w:style w:type="paragraph" w:customStyle="1" w:styleId="6FA60A13ABC74A24B4A11AE5D010CD22">
    <w:name w:val="6FA60A13ABC74A24B4A11AE5D010CD22"/>
    <w:rsid w:val="00D567DD"/>
  </w:style>
  <w:style w:type="paragraph" w:customStyle="1" w:styleId="FE3756109A5A4C04A96E0115EC04D6DE">
    <w:name w:val="FE3756109A5A4C04A96E0115EC04D6DE"/>
    <w:rsid w:val="00D567DD"/>
  </w:style>
  <w:style w:type="paragraph" w:customStyle="1" w:styleId="939814911B1445DE839E97C42A1E6A38">
    <w:name w:val="939814911B1445DE839E97C42A1E6A38"/>
    <w:rsid w:val="00D567DD"/>
  </w:style>
  <w:style w:type="paragraph" w:customStyle="1" w:styleId="E7A066EEC2394860BAAAF74ED2E11FC9">
    <w:name w:val="E7A066EEC2394860BAAAF74ED2E11FC9"/>
    <w:rsid w:val="00D567DD"/>
  </w:style>
  <w:style w:type="paragraph" w:customStyle="1" w:styleId="FBDD9800E7AC49E0884CDE828D637464">
    <w:name w:val="FBDD9800E7AC49E0884CDE828D637464"/>
    <w:rsid w:val="00D56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8</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Distribuidos</dc:title>
  <dc:subject/>
  <dc:creator/>
  <cp:keywords/>
  <dc:description/>
  <cp:lastModifiedBy/>
  <cp:revision>2</cp:revision>
  <dcterms:created xsi:type="dcterms:W3CDTF">2020-07-26T02:30:00Z</dcterms:created>
  <dcterms:modified xsi:type="dcterms:W3CDTF">2020-07-27T17:27:00Z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